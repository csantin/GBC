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63"/>
        <w:gridCol w:w="4252"/>
        <w:gridCol w:w="3827"/>
      </w:tblGrid>
      <w:tr w:rsidR="00CB3B53" w14:paraId="7C20BB67" w14:textId="77777777" w:rsidTr="00CB3B53">
        <w:trPr>
          <w:trHeight w:val="336"/>
        </w:trPr>
        <w:tc>
          <w:tcPr>
            <w:tcW w:w="6915" w:type="dxa"/>
            <w:gridSpan w:val="2"/>
            <w:shd w:val="pct10" w:color="auto" w:fill="auto"/>
          </w:tcPr>
          <w:p w14:paraId="2A1A39D2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3827" w:type="dxa"/>
            <w:shd w:val="pct10" w:color="auto" w:fill="auto"/>
          </w:tcPr>
          <w:p w14:paraId="4B28ED34" w14:textId="77777777" w:rsidR="002B07CD" w:rsidRDefault="002B07CD">
            <w:pPr>
              <w:pStyle w:val="Standard1"/>
            </w:pPr>
          </w:p>
        </w:tc>
      </w:tr>
      <w:tr w:rsidR="00CB3B53" w14:paraId="2C8F6600" w14:textId="77777777" w:rsidTr="00CB3B53">
        <w:trPr>
          <w:trHeight w:val="1447"/>
        </w:trPr>
        <w:tc>
          <w:tcPr>
            <w:tcW w:w="2663" w:type="dxa"/>
            <w:shd w:val="pct10" w:color="auto" w:fill="auto"/>
          </w:tcPr>
          <w:p w14:paraId="0EC2649E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320FEC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4252" w:type="dxa"/>
            <w:shd w:val="pct10" w:color="auto" w:fill="auto"/>
          </w:tcPr>
          <w:p w14:paraId="529AC129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5F131D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111C6D1" w14:textId="5909394B" w:rsidR="00A245F2" w:rsidRPr="00A245F2" w:rsidRDefault="00F87A41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 of Meeting # 6</w:t>
            </w:r>
            <w:r w:rsidR="005A4AC7">
              <w:rPr>
                <w:b/>
                <w:sz w:val="36"/>
                <w:szCs w:val="36"/>
              </w:rPr>
              <w:t>0 min</w:t>
            </w:r>
          </w:p>
          <w:p w14:paraId="0205253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721217" w14:textId="57ABFDA4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FF1B67">
              <w:rPr>
                <w:b/>
                <w:sz w:val="24"/>
              </w:rPr>
              <w:t xml:space="preserve"> </w:t>
            </w:r>
            <w:r w:rsidR="00F87A41">
              <w:rPr>
                <w:b/>
                <w:sz w:val="24"/>
              </w:rPr>
              <w:t>Fri</w:t>
            </w:r>
            <w:r w:rsidR="00FF1B67">
              <w:rPr>
                <w:b/>
                <w:sz w:val="24"/>
              </w:rPr>
              <w:t xml:space="preserve">, </w:t>
            </w:r>
            <w:r w:rsidR="00F87A41">
              <w:rPr>
                <w:b/>
                <w:sz w:val="24"/>
              </w:rPr>
              <w:t>Feb</w:t>
            </w:r>
            <w:r w:rsidR="00FF1B67">
              <w:rPr>
                <w:b/>
                <w:sz w:val="24"/>
              </w:rPr>
              <w:t xml:space="preserve"> </w:t>
            </w:r>
            <w:proofErr w:type="gramStart"/>
            <w:r w:rsidR="00F87A41">
              <w:rPr>
                <w:b/>
                <w:sz w:val="24"/>
              </w:rPr>
              <w:t>8</w:t>
            </w:r>
            <w:proofErr w:type="gramEnd"/>
            <w:r w:rsidR="005A4AC7">
              <w:rPr>
                <w:b/>
                <w:sz w:val="24"/>
              </w:rPr>
              <w:t xml:space="preserve"> 2019</w:t>
            </w:r>
          </w:p>
          <w:p w14:paraId="252CC50A" w14:textId="437A9E0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87A41">
              <w:rPr>
                <w:b/>
                <w:sz w:val="24"/>
              </w:rPr>
              <w:t xml:space="preserve"> 14:00pm- 15</w:t>
            </w:r>
            <w:r w:rsidR="005A4AC7">
              <w:rPr>
                <w:b/>
                <w:sz w:val="24"/>
              </w:rPr>
              <w:t>:00 pm</w:t>
            </w:r>
          </w:p>
          <w:p w14:paraId="418FE274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A4AC7">
              <w:rPr>
                <w:b/>
                <w:sz w:val="24"/>
              </w:rPr>
              <w:t xml:space="preserve"> Room C416</w:t>
            </w:r>
          </w:p>
        </w:tc>
        <w:tc>
          <w:tcPr>
            <w:tcW w:w="3827" w:type="dxa"/>
            <w:shd w:val="pct10" w:color="auto" w:fill="auto"/>
          </w:tcPr>
          <w:p w14:paraId="47EF637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C7B89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00D245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CB3B53" w14:paraId="620C798F" w14:textId="77777777" w:rsidTr="00CB3B53">
        <w:trPr>
          <w:trHeight w:val="450"/>
        </w:trPr>
        <w:tc>
          <w:tcPr>
            <w:tcW w:w="6915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48EC0A" w14:textId="77777777" w:rsidR="002B07CD" w:rsidRDefault="002B07CD">
            <w:pPr>
              <w:pStyle w:val="Standard1"/>
            </w:pPr>
          </w:p>
        </w:tc>
        <w:tc>
          <w:tcPr>
            <w:tcW w:w="3827" w:type="dxa"/>
            <w:tcBorders>
              <w:bottom w:val="double" w:sz="6" w:space="0" w:color="auto"/>
            </w:tcBorders>
            <w:shd w:val="pct10" w:color="auto" w:fill="auto"/>
          </w:tcPr>
          <w:p w14:paraId="4C93ED89" w14:textId="77777777" w:rsidR="002B07CD" w:rsidRDefault="002B07CD">
            <w:pPr>
              <w:pStyle w:val="Standard1"/>
            </w:pPr>
          </w:p>
        </w:tc>
      </w:tr>
      <w:tr w:rsidR="00CB3B53" w14:paraId="309D1DCF" w14:textId="77777777" w:rsidTr="00CB3B53">
        <w:trPr>
          <w:trHeight w:val="765"/>
        </w:trPr>
        <w:tc>
          <w:tcPr>
            <w:tcW w:w="6915" w:type="dxa"/>
            <w:gridSpan w:val="2"/>
          </w:tcPr>
          <w:p w14:paraId="13A04628" w14:textId="77777777" w:rsidR="002B07CD" w:rsidRDefault="002B07CD">
            <w:pPr>
              <w:pStyle w:val="Standard1"/>
            </w:pPr>
          </w:p>
        </w:tc>
        <w:tc>
          <w:tcPr>
            <w:tcW w:w="3827" w:type="dxa"/>
          </w:tcPr>
          <w:p w14:paraId="06B032E5" w14:textId="77777777" w:rsidR="002B07CD" w:rsidRDefault="002B07CD">
            <w:pPr>
              <w:pStyle w:val="Standard1"/>
            </w:pPr>
          </w:p>
        </w:tc>
      </w:tr>
      <w:tr w:rsidR="00CB3B53" w14:paraId="76B1A444" w14:textId="77777777" w:rsidTr="00CB3B53">
        <w:trPr>
          <w:trHeight w:val="981"/>
        </w:trPr>
        <w:tc>
          <w:tcPr>
            <w:tcW w:w="2663" w:type="dxa"/>
          </w:tcPr>
          <w:p w14:paraId="168D64E5" w14:textId="3DF899E6" w:rsidR="002B07CD" w:rsidRDefault="002B07CD" w:rsidP="000F2A31">
            <w:bookmarkStart w:id="3" w:name="Attendees" w:colFirst="0" w:colLast="2"/>
            <w:r>
              <w:t>Attendees:</w:t>
            </w:r>
            <w:r w:rsidR="000F2A31">
              <w:t xml:space="preserve"> </w:t>
            </w:r>
          </w:p>
        </w:tc>
        <w:tc>
          <w:tcPr>
            <w:tcW w:w="4252" w:type="dxa"/>
          </w:tcPr>
          <w:p w14:paraId="079A8F1C" w14:textId="77777777" w:rsidR="000F2A31" w:rsidRDefault="000F2A31" w:rsidP="000F2A31">
            <w:r>
              <w:t>Team member: Christopher Santin</w:t>
            </w:r>
          </w:p>
          <w:p w14:paraId="6DF0EB47" w14:textId="67F60679" w:rsidR="000F2A31" w:rsidRDefault="000F2A31" w:rsidP="000F2A31">
            <w:r>
              <w:t>Team member: Tam Dang</w:t>
            </w:r>
          </w:p>
        </w:tc>
        <w:tc>
          <w:tcPr>
            <w:tcW w:w="3827" w:type="dxa"/>
          </w:tcPr>
          <w:p w14:paraId="7C489574" w14:textId="4D133417" w:rsidR="000F2A31" w:rsidRDefault="000F2A31" w:rsidP="000F2A31">
            <w:r>
              <w:t xml:space="preserve">Team member: </w:t>
            </w:r>
            <w:proofErr w:type="spellStart"/>
            <w:r>
              <w:t>Duy</w:t>
            </w:r>
            <w:proofErr w:type="spellEnd"/>
            <w:r>
              <w:t xml:space="preserve"> Hao Bui</w:t>
            </w:r>
          </w:p>
          <w:p w14:paraId="4E7EEF5D" w14:textId="38F495CD" w:rsidR="000F2A31" w:rsidRDefault="000F2A31" w:rsidP="000F2A31">
            <w:r>
              <w:t>Team member: Quan Trinh</w:t>
            </w:r>
          </w:p>
        </w:tc>
      </w:tr>
      <w:bookmarkEnd w:id="3"/>
      <w:tr w:rsidR="00CB3B53" w14:paraId="524A3F68" w14:textId="77777777" w:rsidTr="00CB3B53">
        <w:trPr>
          <w:trHeight w:val="465"/>
        </w:trPr>
        <w:tc>
          <w:tcPr>
            <w:tcW w:w="6915" w:type="dxa"/>
            <w:gridSpan w:val="2"/>
          </w:tcPr>
          <w:p w14:paraId="17F7AA9C" w14:textId="1037D287" w:rsidR="002B07CD" w:rsidRDefault="002B07CD" w:rsidP="000F2A31"/>
        </w:tc>
        <w:tc>
          <w:tcPr>
            <w:tcW w:w="3827" w:type="dxa"/>
          </w:tcPr>
          <w:p w14:paraId="1358D759" w14:textId="77777777" w:rsidR="002B07CD" w:rsidRDefault="002B07CD" w:rsidP="000F2A31"/>
        </w:tc>
      </w:tr>
      <w:tr w:rsidR="00CB3B53" w14:paraId="7BD1E39F" w14:textId="77777777" w:rsidTr="00CB3B53">
        <w:trPr>
          <w:trHeight w:val="766"/>
        </w:trPr>
        <w:tc>
          <w:tcPr>
            <w:tcW w:w="6915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56F5CF7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38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C4E1D97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CB3B53" w14:paraId="7D2AB304" w14:textId="77777777" w:rsidTr="00CB3B53">
        <w:trPr>
          <w:trHeight w:val="646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64CB0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8D493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709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B3B53" w14:paraId="7BC718B9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29CFB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D4530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433E1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CB3B53" w14:paraId="314A2F02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C772E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4F0DC" w14:textId="68D2369C" w:rsidR="002B07CD" w:rsidRPr="002D052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 w:rsidR="000C1F5F" w:rsidRPr="002D05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FA4CC" w14:textId="77777777" w:rsidR="000C1F5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small errors</w:t>
            </w:r>
          </w:p>
          <w:p w14:paraId="041EEBD6" w14:textId="3DCB9296" w:rsidR="00F93077" w:rsidRPr="002D052F" w:rsidRDefault="00F87A41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Standardized code and aesthetic design</w:t>
            </w:r>
          </w:p>
        </w:tc>
      </w:tr>
      <w:tr w:rsidR="00CB3B53" w14:paraId="4FE78D8D" w14:textId="77777777" w:rsidTr="002D052F">
        <w:trPr>
          <w:trHeight w:val="1093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A3766" w14:textId="6D41F143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BE519" w14:textId="6A78F88A" w:rsidR="002B07CD" w:rsidRPr="009D5541" w:rsidRDefault="00F93077" w:rsidP="004D2F0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  <w:r w:rsidR="004D2F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0CDE5" w14:textId="40AAF2D6" w:rsidR="002B07CD" w:rsidRPr="009D5541" w:rsidRDefault="00F87A41" w:rsidP="00F87A41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 conventions and structure of database</w:t>
            </w:r>
            <w:r w:rsidR="00CE2A13">
              <w:rPr>
                <w:sz w:val="24"/>
                <w:szCs w:val="24"/>
              </w:rPr>
              <w:t xml:space="preserve"> </w:t>
            </w:r>
          </w:p>
        </w:tc>
      </w:tr>
      <w:tr w:rsidR="00CB3B53" w14:paraId="0FF419FF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E3F61" w14:textId="69D862FE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227F4" w14:textId="36B2C9BB" w:rsidR="002B07CD" w:rsidRPr="009D5541" w:rsidRDefault="00291F70" w:rsidP="00CE2A13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Attribution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3B2EE" w14:textId="63A3F2D7" w:rsidR="002B07CD" w:rsidRPr="009D5541" w:rsidRDefault="00291F70" w:rsidP="00291F70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Assigned tasks for each members to work on </w:t>
            </w:r>
          </w:p>
        </w:tc>
      </w:tr>
      <w:tr w:rsidR="004C374D" w14:paraId="68977A65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E4EE9" w14:textId="2DE5C77B" w:rsidR="004C374D" w:rsidRDefault="004C374D" w:rsidP="00136D2C">
            <w:pPr>
              <w:pStyle w:val="Standard1"/>
              <w:spacing w:before="120" w:after="120"/>
            </w:pPr>
            <w:r>
              <w:t>Item # 4…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609ED" w14:textId="0546FFDB" w:rsidR="004C374D" w:rsidRPr="009D5541" w:rsidRDefault="00F87A41" w:rsidP="00F87A41">
            <w:pPr>
              <w:pStyle w:val="Standard1"/>
              <w:numPr>
                <w:ilvl w:val="0"/>
                <w:numId w:val="8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ACAB8" w14:textId="77777777" w:rsidR="008234D4" w:rsidRDefault="00F87A41" w:rsidP="00F87A41">
            <w:pPr>
              <w:pStyle w:val="Standard1"/>
              <w:numPr>
                <w:ilvl w:val="0"/>
                <w:numId w:val="8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Divided up presentation topics</w:t>
            </w:r>
          </w:p>
          <w:p w14:paraId="6B27954C" w14:textId="756257A6" w:rsidR="00F87A41" w:rsidRDefault="00F87A41" w:rsidP="00F87A41">
            <w:pPr>
              <w:pStyle w:val="Standard1"/>
              <w:numPr>
                <w:ilvl w:val="0"/>
                <w:numId w:val="8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flow of presentation</w:t>
            </w:r>
          </w:p>
        </w:tc>
      </w:tr>
      <w:tr w:rsidR="00CB3B53" w14:paraId="56BD7008" w14:textId="77777777" w:rsidTr="00CB3B53">
        <w:trPr>
          <w:trHeight w:val="1992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614B2" w14:textId="65F466C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A7F5" w14:textId="26DA1A5B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Date:</w:t>
            </w:r>
            <w:r w:rsidR="00316DE2" w:rsidRPr="00CB3B53">
              <w:rPr>
                <w:sz w:val="24"/>
              </w:rPr>
              <w:t xml:space="preserve"> Wed, </w:t>
            </w:r>
            <w:r w:rsidR="00291F70">
              <w:rPr>
                <w:sz w:val="24"/>
              </w:rPr>
              <w:t>Feb</w:t>
            </w:r>
            <w:r w:rsidR="00316DE2" w:rsidRPr="00CB3B53">
              <w:rPr>
                <w:sz w:val="24"/>
              </w:rPr>
              <w:t xml:space="preserve"> </w:t>
            </w:r>
            <w:proofErr w:type="gramStart"/>
            <w:r w:rsidR="00F87A41">
              <w:rPr>
                <w:sz w:val="24"/>
              </w:rPr>
              <w:t>20</w:t>
            </w:r>
            <w:r w:rsidR="00316DE2" w:rsidRPr="00CB3B53">
              <w:rPr>
                <w:sz w:val="24"/>
                <w:vertAlign w:val="superscript"/>
              </w:rPr>
              <w:t xml:space="preserve"> </w:t>
            </w:r>
            <w:r w:rsidR="00316DE2" w:rsidRPr="00CB3B53">
              <w:rPr>
                <w:sz w:val="24"/>
              </w:rPr>
              <w:t xml:space="preserve"> 2019</w:t>
            </w:r>
            <w:proofErr w:type="gramEnd"/>
          </w:p>
          <w:p w14:paraId="31CC6428" w14:textId="5BE01A36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Time: </w:t>
            </w:r>
            <w:r w:rsidR="00316DE2" w:rsidRPr="00CB3B53">
              <w:rPr>
                <w:sz w:val="24"/>
              </w:rPr>
              <w:t>12:00pm – 2:00 pm</w:t>
            </w:r>
          </w:p>
          <w:p w14:paraId="092B19A4" w14:textId="3F5A7CB5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Location:</w:t>
            </w:r>
            <w:r w:rsidR="00316DE2" w:rsidRPr="00CB3B53">
              <w:rPr>
                <w:sz w:val="24"/>
              </w:rPr>
              <w:t xml:space="preserve"> C416</w:t>
            </w:r>
          </w:p>
          <w:p w14:paraId="55836A84" w14:textId="77777777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Agenda: </w:t>
            </w:r>
          </w:p>
          <w:p w14:paraId="4C9D1EED" w14:textId="2077A4B2" w:rsidR="00316DE2" w:rsidRPr="00CB3B53" w:rsidRDefault="00316DE2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- </w:t>
            </w:r>
            <w:r w:rsidR="00291F70">
              <w:rPr>
                <w:sz w:val="24"/>
              </w:rPr>
              <w:t>Review code, attribution</w:t>
            </w:r>
          </w:p>
          <w:p w14:paraId="7D892937" w14:textId="77777777" w:rsidR="00316DE2" w:rsidRDefault="00316DE2" w:rsidP="00F44F3A">
            <w:pPr>
              <w:pStyle w:val="Standard1"/>
              <w:spacing w:before="120" w:after="120"/>
            </w:pPr>
          </w:p>
          <w:p w14:paraId="2D9A1DCD" w14:textId="77777777" w:rsidR="002B07CD" w:rsidRDefault="002B07CD" w:rsidP="00F44F3A">
            <w:pPr>
              <w:pStyle w:val="Standard1"/>
              <w:spacing w:before="120" w:after="120"/>
            </w:pPr>
          </w:p>
          <w:p w14:paraId="0C75FEC4" w14:textId="77777777" w:rsidR="002B07CD" w:rsidRDefault="002B07CD" w:rsidP="00F44F3A">
            <w:pPr>
              <w:pStyle w:val="Standard1"/>
              <w:spacing w:before="120" w:after="120"/>
            </w:pPr>
          </w:p>
          <w:p w14:paraId="25BB6F02" w14:textId="77777777" w:rsidR="002B07CD" w:rsidRDefault="002B07CD" w:rsidP="00F44F3A">
            <w:pPr>
              <w:pStyle w:val="Standard1"/>
              <w:spacing w:before="120" w:after="120"/>
            </w:pPr>
          </w:p>
          <w:p w14:paraId="229E7659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42EE6E9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65D436D" w14:textId="51430EB8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0F2A31">
              <w:rPr>
                <w:lang w:val="en-GB"/>
              </w:rPr>
              <w:t>Tam Dang</w:t>
            </w:r>
          </w:p>
          <w:p w14:paraId="42F06AB7" w14:textId="2D1690B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16DE2">
              <w:rPr>
                <w:lang w:val="en-GB"/>
              </w:rPr>
              <w:t>Christopher Santin</w:t>
            </w:r>
          </w:p>
          <w:p w14:paraId="1C3AB836" w14:textId="389573D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0F2A31">
              <w:rPr>
                <w:lang w:val="en-GB"/>
              </w:rPr>
              <w:t>Duy</w:t>
            </w:r>
            <w:proofErr w:type="spellEnd"/>
            <w:r w:rsidR="000F2A31">
              <w:rPr>
                <w:lang w:val="en-GB"/>
              </w:rPr>
              <w:t xml:space="preserve"> Hao Bui</w:t>
            </w:r>
          </w:p>
          <w:p w14:paraId="7E51D99A" w14:textId="1831EEFA" w:rsidR="0016291E" w:rsidRPr="0016291E" w:rsidRDefault="002B07CD" w:rsidP="00F87A41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16DE2">
              <w:rPr>
                <w:lang w:val="en-GB"/>
              </w:rPr>
              <w:t>Quan Trinh</w:t>
            </w:r>
            <w:bookmarkStart w:id="5" w:name="_GoBack"/>
            <w:bookmarkEnd w:id="5"/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669E3" w14:textId="77777777" w:rsidR="002B07CD" w:rsidRDefault="002B07CD" w:rsidP="00F44F3A">
            <w:pPr>
              <w:pStyle w:val="Standard1"/>
              <w:spacing w:before="120" w:after="120"/>
            </w:pPr>
          </w:p>
          <w:p w14:paraId="2515F750" w14:textId="77777777" w:rsidR="00316DE2" w:rsidRDefault="00316DE2" w:rsidP="00F44F3A">
            <w:pPr>
              <w:pStyle w:val="Standard1"/>
              <w:spacing w:before="120" w:after="120"/>
            </w:pPr>
          </w:p>
        </w:tc>
      </w:tr>
    </w:tbl>
    <w:p w14:paraId="3C7FD70C" w14:textId="11FF17A6" w:rsidR="007C0B2F" w:rsidRDefault="007C0B2F" w:rsidP="0016291E">
      <w:pPr>
        <w:rPr>
          <w:lang w:val="en-GB"/>
        </w:rPr>
      </w:pPr>
    </w:p>
    <w:sectPr w:rsidR="007C0B2F" w:rsidSect="00CB3B53">
      <w:pgSz w:w="12240" w:h="15840" w:code="1"/>
      <w:pgMar w:top="630" w:right="1008" w:bottom="67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6FC3"/>
    <w:multiLevelType w:val="hybridMultilevel"/>
    <w:tmpl w:val="105AB218"/>
    <w:lvl w:ilvl="0" w:tplc="290AA8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12B90"/>
    <w:multiLevelType w:val="hybridMultilevel"/>
    <w:tmpl w:val="701A2828"/>
    <w:lvl w:ilvl="0" w:tplc="310262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F53AD"/>
    <w:multiLevelType w:val="hybridMultilevel"/>
    <w:tmpl w:val="07E2DD7E"/>
    <w:lvl w:ilvl="0" w:tplc="00680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393D"/>
    <w:multiLevelType w:val="hybridMultilevel"/>
    <w:tmpl w:val="90BE5DF4"/>
    <w:lvl w:ilvl="0" w:tplc="CEE6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52A5"/>
    <w:multiLevelType w:val="hybridMultilevel"/>
    <w:tmpl w:val="84B0FE48"/>
    <w:lvl w:ilvl="0" w:tplc="00680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1F5F"/>
    <w:rsid w:val="000D29B9"/>
    <w:rsid w:val="000E1E0D"/>
    <w:rsid w:val="000F2A31"/>
    <w:rsid w:val="000F331E"/>
    <w:rsid w:val="00120431"/>
    <w:rsid w:val="0012691A"/>
    <w:rsid w:val="00136D2C"/>
    <w:rsid w:val="0016291E"/>
    <w:rsid w:val="00187519"/>
    <w:rsid w:val="001B7575"/>
    <w:rsid w:val="001D01D2"/>
    <w:rsid w:val="001E2A26"/>
    <w:rsid w:val="00207F81"/>
    <w:rsid w:val="00230258"/>
    <w:rsid w:val="00232FAA"/>
    <w:rsid w:val="00245DEB"/>
    <w:rsid w:val="00255652"/>
    <w:rsid w:val="00264505"/>
    <w:rsid w:val="00270A62"/>
    <w:rsid w:val="00275E67"/>
    <w:rsid w:val="00285969"/>
    <w:rsid w:val="00291F70"/>
    <w:rsid w:val="00293F91"/>
    <w:rsid w:val="00294FF1"/>
    <w:rsid w:val="002A1C3C"/>
    <w:rsid w:val="002B07CD"/>
    <w:rsid w:val="002B3F36"/>
    <w:rsid w:val="002D052F"/>
    <w:rsid w:val="002E4C88"/>
    <w:rsid w:val="002F2A5F"/>
    <w:rsid w:val="00316DE2"/>
    <w:rsid w:val="00317406"/>
    <w:rsid w:val="00320FEC"/>
    <w:rsid w:val="00330488"/>
    <w:rsid w:val="00386AD2"/>
    <w:rsid w:val="003D0276"/>
    <w:rsid w:val="003D2877"/>
    <w:rsid w:val="004070FC"/>
    <w:rsid w:val="00445966"/>
    <w:rsid w:val="00476EF0"/>
    <w:rsid w:val="004C374D"/>
    <w:rsid w:val="004C7374"/>
    <w:rsid w:val="004D2F0F"/>
    <w:rsid w:val="004E2405"/>
    <w:rsid w:val="00534F83"/>
    <w:rsid w:val="005A4AC7"/>
    <w:rsid w:val="005C44D4"/>
    <w:rsid w:val="005E6631"/>
    <w:rsid w:val="005F3F0E"/>
    <w:rsid w:val="00641B79"/>
    <w:rsid w:val="006434AF"/>
    <w:rsid w:val="00657935"/>
    <w:rsid w:val="0066588B"/>
    <w:rsid w:val="00674881"/>
    <w:rsid w:val="0068006E"/>
    <w:rsid w:val="006C25AC"/>
    <w:rsid w:val="006E777F"/>
    <w:rsid w:val="006F3CD5"/>
    <w:rsid w:val="00702DEC"/>
    <w:rsid w:val="00766E26"/>
    <w:rsid w:val="0077361D"/>
    <w:rsid w:val="00774A6C"/>
    <w:rsid w:val="00783355"/>
    <w:rsid w:val="007C0B2F"/>
    <w:rsid w:val="007D7312"/>
    <w:rsid w:val="007E19F9"/>
    <w:rsid w:val="008029B4"/>
    <w:rsid w:val="00815FE8"/>
    <w:rsid w:val="008234D4"/>
    <w:rsid w:val="008A7CFF"/>
    <w:rsid w:val="008C34CB"/>
    <w:rsid w:val="00914913"/>
    <w:rsid w:val="009D5541"/>
    <w:rsid w:val="009D7B44"/>
    <w:rsid w:val="009E187C"/>
    <w:rsid w:val="009E5D4F"/>
    <w:rsid w:val="00A12251"/>
    <w:rsid w:val="00A245F2"/>
    <w:rsid w:val="00A77DC2"/>
    <w:rsid w:val="00AA463B"/>
    <w:rsid w:val="00AB226F"/>
    <w:rsid w:val="00AC0DE2"/>
    <w:rsid w:val="00AD2CA9"/>
    <w:rsid w:val="00AD62D4"/>
    <w:rsid w:val="00AD72E4"/>
    <w:rsid w:val="00AE12D5"/>
    <w:rsid w:val="00B10DC2"/>
    <w:rsid w:val="00B357FB"/>
    <w:rsid w:val="00B526F9"/>
    <w:rsid w:val="00B849EF"/>
    <w:rsid w:val="00BA081D"/>
    <w:rsid w:val="00BF77CC"/>
    <w:rsid w:val="00C267F1"/>
    <w:rsid w:val="00C354D5"/>
    <w:rsid w:val="00C641E4"/>
    <w:rsid w:val="00C73BB7"/>
    <w:rsid w:val="00C73F96"/>
    <w:rsid w:val="00CB3B53"/>
    <w:rsid w:val="00CE2A13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25D40"/>
    <w:rsid w:val="00F44F3A"/>
    <w:rsid w:val="00F76EEE"/>
    <w:rsid w:val="00F87A41"/>
    <w:rsid w:val="00F93077"/>
    <w:rsid w:val="00FC5253"/>
    <w:rsid w:val="00FD0896"/>
    <w:rsid w:val="00FF1B6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1C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2019-02-16T04:37:00Z</dcterms:created>
  <dcterms:modified xsi:type="dcterms:W3CDTF">2019-02-16T04:37:00Z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