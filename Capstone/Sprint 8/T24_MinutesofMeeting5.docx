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663"/>
        <w:gridCol w:w="4252"/>
        <w:gridCol w:w="3827"/>
      </w:tblGrid>
      <w:tr w:rsidR="00CB3B53" w14:paraId="7C20BB67" w14:textId="77777777" w:rsidTr="00761802">
        <w:trPr>
          <w:trHeight w:val="336"/>
        </w:trPr>
        <w:tc>
          <w:tcPr>
            <w:tcW w:w="6915" w:type="dxa"/>
            <w:gridSpan w:val="2"/>
            <w:shd w:val="pct10" w:color="auto" w:fill="auto"/>
          </w:tcPr>
          <w:p w14:paraId="2A1A39D2" w14:textId="77777777" w:rsidR="002B07CD" w:rsidRDefault="002B07CD">
            <w:pPr>
              <w:pStyle w:val="Standard1"/>
            </w:pPr>
            <w:bookmarkStart w:id="0" w:name="MinuteAdditional"/>
            <w:bookmarkStart w:id="1" w:name="_GoBack"/>
            <w:bookmarkEnd w:id="0"/>
            <w:bookmarkEnd w:id="1"/>
          </w:p>
        </w:tc>
        <w:tc>
          <w:tcPr>
            <w:tcW w:w="3827" w:type="dxa"/>
            <w:shd w:val="pct10" w:color="auto" w:fill="auto"/>
          </w:tcPr>
          <w:p w14:paraId="4B28ED34" w14:textId="77777777" w:rsidR="002B07CD" w:rsidRDefault="002B07CD">
            <w:pPr>
              <w:pStyle w:val="Standard1"/>
            </w:pPr>
          </w:p>
        </w:tc>
      </w:tr>
      <w:tr w:rsidR="00CB3B53" w14:paraId="2C8F6600" w14:textId="77777777" w:rsidTr="00761802">
        <w:trPr>
          <w:trHeight w:val="1447"/>
        </w:trPr>
        <w:tc>
          <w:tcPr>
            <w:tcW w:w="2663" w:type="dxa"/>
            <w:shd w:val="pct10" w:color="auto" w:fill="auto"/>
          </w:tcPr>
          <w:p w14:paraId="0EC2649E" w14:textId="77777777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2" w:name="AgendaTitle" w:colFirst="0" w:colLast="0"/>
            <w:r>
              <w:rPr>
                <w:b/>
                <w:sz w:val="40"/>
              </w:rPr>
              <w:t>Team _</w:t>
            </w:r>
            <w:r w:rsidR="00320FEC">
              <w:rPr>
                <w:b/>
                <w:sz w:val="40"/>
              </w:rPr>
              <w:t>24</w:t>
            </w:r>
            <w:r>
              <w:rPr>
                <w:b/>
                <w:sz w:val="40"/>
              </w:rPr>
              <w:t>___</w:t>
            </w:r>
          </w:p>
        </w:tc>
        <w:tc>
          <w:tcPr>
            <w:tcW w:w="4252" w:type="dxa"/>
            <w:shd w:val="pct10" w:color="auto" w:fill="auto"/>
          </w:tcPr>
          <w:p w14:paraId="529AC129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3" w:name="Logistics"/>
            <w:bookmarkEnd w:id="3"/>
            <w:r w:rsidRPr="00A245F2">
              <w:rPr>
                <w:b/>
                <w:sz w:val="36"/>
                <w:szCs w:val="36"/>
              </w:rPr>
              <w:t>Capstone Project II</w:t>
            </w:r>
          </w:p>
          <w:p w14:paraId="15F131D7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111C6D1" w14:textId="30505141" w:rsidR="00A245F2" w:rsidRPr="00A245F2" w:rsidRDefault="0064074A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Minutes of Meeting # 120 </w:t>
            </w:r>
            <w:r w:rsidR="005A4AC7">
              <w:rPr>
                <w:b/>
                <w:sz w:val="36"/>
                <w:szCs w:val="36"/>
              </w:rPr>
              <w:t>min</w:t>
            </w:r>
          </w:p>
          <w:p w14:paraId="0205253C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A721217" w14:textId="727A5DD6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FF1B67">
              <w:rPr>
                <w:b/>
                <w:sz w:val="24"/>
              </w:rPr>
              <w:t xml:space="preserve"> </w:t>
            </w:r>
            <w:r w:rsidR="00F87A41">
              <w:rPr>
                <w:b/>
                <w:sz w:val="24"/>
              </w:rPr>
              <w:t>Fri</w:t>
            </w:r>
            <w:r w:rsidR="00FF1B67">
              <w:rPr>
                <w:b/>
                <w:sz w:val="24"/>
              </w:rPr>
              <w:t xml:space="preserve">, </w:t>
            </w:r>
            <w:r w:rsidR="0064074A">
              <w:rPr>
                <w:b/>
                <w:sz w:val="24"/>
              </w:rPr>
              <w:t>Mar</w:t>
            </w:r>
            <w:r w:rsidR="00FF1B67">
              <w:rPr>
                <w:b/>
                <w:sz w:val="24"/>
              </w:rPr>
              <w:t xml:space="preserve"> </w:t>
            </w:r>
            <w:r w:rsidR="0064074A">
              <w:rPr>
                <w:b/>
                <w:sz w:val="24"/>
              </w:rPr>
              <w:t>6</w:t>
            </w:r>
            <w:r w:rsidR="005A4AC7">
              <w:rPr>
                <w:b/>
                <w:sz w:val="24"/>
              </w:rPr>
              <w:t xml:space="preserve"> 2019</w:t>
            </w:r>
          </w:p>
          <w:p w14:paraId="23896969" w14:textId="77777777" w:rsidR="0064074A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 w:rsidR="0064074A">
              <w:rPr>
                <w:b/>
                <w:sz w:val="24"/>
              </w:rPr>
              <w:t xml:space="preserve">12:00pm- 14:00 pm </w:t>
            </w:r>
          </w:p>
          <w:p w14:paraId="418FE274" w14:textId="699DB417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5A4AC7">
              <w:rPr>
                <w:b/>
                <w:sz w:val="24"/>
              </w:rPr>
              <w:t xml:space="preserve"> Room C416</w:t>
            </w:r>
          </w:p>
        </w:tc>
        <w:tc>
          <w:tcPr>
            <w:tcW w:w="3827" w:type="dxa"/>
            <w:shd w:val="pct10" w:color="auto" w:fill="auto"/>
          </w:tcPr>
          <w:p w14:paraId="47EF6377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C7B894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A00D245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2"/>
      <w:tr w:rsidR="00CB3B53" w14:paraId="620C798F" w14:textId="77777777" w:rsidTr="00761802">
        <w:trPr>
          <w:trHeight w:val="450"/>
        </w:trPr>
        <w:tc>
          <w:tcPr>
            <w:tcW w:w="6915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1448EC0A" w14:textId="77777777" w:rsidR="002B07CD" w:rsidRDefault="002B07CD">
            <w:pPr>
              <w:pStyle w:val="Standard1"/>
            </w:pPr>
          </w:p>
        </w:tc>
        <w:tc>
          <w:tcPr>
            <w:tcW w:w="3827" w:type="dxa"/>
            <w:tcBorders>
              <w:bottom w:val="double" w:sz="6" w:space="0" w:color="auto"/>
            </w:tcBorders>
            <w:shd w:val="pct10" w:color="auto" w:fill="auto"/>
          </w:tcPr>
          <w:p w14:paraId="4C93ED89" w14:textId="77777777" w:rsidR="002B07CD" w:rsidRDefault="002B07CD">
            <w:pPr>
              <w:pStyle w:val="Standard1"/>
            </w:pPr>
          </w:p>
        </w:tc>
      </w:tr>
      <w:tr w:rsidR="00CB3B53" w14:paraId="309D1DCF" w14:textId="77777777" w:rsidTr="00761802">
        <w:trPr>
          <w:trHeight w:val="765"/>
        </w:trPr>
        <w:tc>
          <w:tcPr>
            <w:tcW w:w="6915" w:type="dxa"/>
            <w:gridSpan w:val="2"/>
          </w:tcPr>
          <w:p w14:paraId="13A04628" w14:textId="77777777" w:rsidR="002B07CD" w:rsidRDefault="002B07CD">
            <w:pPr>
              <w:pStyle w:val="Standard1"/>
            </w:pPr>
          </w:p>
        </w:tc>
        <w:tc>
          <w:tcPr>
            <w:tcW w:w="3827" w:type="dxa"/>
          </w:tcPr>
          <w:p w14:paraId="06B032E5" w14:textId="77777777" w:rsidR="002B07CD" w:rsidRDefault="002B07CD">
            <w:pPr>
              <w:pStyle w:val="Standard1"/>
            </w:pPr>
          </w:p>
        </w:tc>
      </w:tr>
      <w:tr w:rsidR="00CB3B53" w14:paraId="76B1A444" w14:textId="77777777" w:rsidTr="00761802">
        <w:trPr>
          <w:trHeight w:val="981"/>
        </w:trPr>
        <w:tc>
          <w:tcPr>
            <w:tcW w:w="2663" w:type="dxa"/>
          </w:tcPr>
          <w:p w14:paraId="168D64E5" w14:textId="3DF899E6" w:rsidR="002B07CD" w:rsidRDefault="002B07CD" w:rsidP="000F2A31">
            <w:bookmarkStart w:id="4" w:name="Attendees" w:colFirst="0" w:colLast="2"/>
            <w:r>
              <w:t>Attendees:</w:t>
            </w:r>
            <w:r w:rsidR="000F2A31">
              <w:t xml:space="preserve"> </w:t>
            </w:r>
          </w:p>
        </w:tc>
        <w:tc>
          <w:tcPr>
            <w:tcW w:w="4252" w:type="dxa"/>
          </w:tcPr>
          <w:p w14:paraId="079A8F1C" w14:textId="77777777" w:rsidR="000F2A31" w:rsidRDefault="000F2A31" w:rsidP="000F2A31">
            <w:r>
              <w:t>Team member: Christopher Santin</w:t>
            </w:r>
          </w:p>
          <w:p w14:paraId="6DF0EB47" w14:textId="67F60679" w:rsidR="000F2A31" w:rsidRDefault="000F2A31" w:rsidP="000F2A31">
            <w:r>
              <w:t>Team member: Tam Dang</w:t>
            </w:r>
          </w:p>
        </w:tc>
        <w:tc>
          <w:tcPr>
            <w:tcW w:w="3827" w:type="dxa"/>
          </w:tcPr>
          <w:p w14:paraId="7C489574" w14:textId="4D133417" w:rsidR="000F2A31" w:rsidRDefault="000F2A31" w:rsidP="000F2A31">
            <w:r>
              <w:t xml:space="preserve">Team member: </w:t>
            </w:r>
            <w:proofErr w:type="spellStart"/>
            <w:r>
              <w:t>Duy</w:t>
            </w:r>
            <w:proofErr w:type="spellEnd"/>
            <w:r>
              <w:t xml:space="preserve"> Hao Bui</w:t>
            </w:r>
          </w:p>
          <w:p w14:paraId="4E7EEF5D" w14:textId="38F495CD" w:rsidR="000F2A31" w:rsidRDefault="000F2A31" w:rsidP="000F2A31">
            <w:r>
              <w:t>Team member: Quan Trinh</w:t>
            </w:r>
          </w:p>
        </w:tc>
      </w:tr>
      <w:bookmarkEnd w:id="4"/>
      <w:tr w:rsidR="00CB3B53" w14:paraId="524A3F68" w14:textId="77777777" w:rsidTr="00761802">
        <w:trPr>
          <w:trHeight w:val="465"/>
        </w:trPr>
        <w:tc>
          <w:tcPr>
            <w:tcW w:w="6915" w:type="dxa"/>
            <w:gridSpan w:val="2"/>
          </w:tcPr>
          <w:p w14:paraId="17F7AA9C" w14:textId="1037D287" w:rsidR="002B07CD" w:rsidRDefault="002B07CD" w:rsidP="000F2A31"/>
        </w:tc>
        <w:tc>
          <w:tcPr>
            <w:tcW w:w="3827" w:type="dxa"/>
          </w:tcPr>
          <w:p w14:paraId="1358D759" w14:textId="77777777" w:rsidR="002B07CD" w:rsidRDefault="002B07CD" w:rsidP="000F2A31"/>
        </w:tc>
      </w:tr>
      <w:tr w:rsidR="00CB3B53" w14:paraId="7BD1E39F" w14:textId="77777777" w:rsidTr="00761802">
        <w:trPr>
          <w:trHeight w:val="766"/>
        </w:trPr>
        <w:tc>
          <w:tcPr>
            <w:tcW w:w="6915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56F5CF7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5" w:name="Topics"/>
            <w:bookmarkEnd w:id="5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38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C4E1D97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CB3B53" w14:paraId="7D2AB304" w14:textId="77777777" w:rsidTr="00761802">
        <w:trPr>
          <w:trHeight w:val="646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64CB0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88D493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500709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CB3B53" w14:paraId="7BC718B9" w14:textId="77777777" w:rsidTr="00761802">
        <w:trPr>
          <w:trHeight w:val="615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29CFB" w14:textId="77777777"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ED4530" w14:textId="77777777" w:rsidR="002B07CD" w:rsidRDefault="002B07CD" w:rsidP="00D115B1">
            <w:pPr>
              <w:pStyle w:val="Standard1"/>
              <w:spacing w:before="120" w:after="120"/>
            </w:pP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8433E1" w14:textId="77777777" w:rsidR="002B07CD" w:rsidRDefault="002B07CD" w:rsidP="00D115B1">
            <w:pPr>
              <w:pStyle w:val="Standard1"/>
              <w:spacing w:before="120" w:after="120"/>
            </w:pPr>
          </w:p>
        </w:tc>
      </w:tr>
      <w:tr w:rsidR="00CB3B53" w14:paraId="314A2F02" w14:textId="77777777" w:rsidTr="00761802">
        <w:trPr>
          <w:trHeight w:val="615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0C772E" w14:textId="77777777" w:rsidR="002B07CD" w:rsidRDefault="002B07CD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4F0DC" w14:textId="68D2369C" w:rsidR="002B07CD" w:rsidRPr="002D052F" w:rsidRDefault="00F93077" w:rsidP="000C1F5F">
            <w:pPr>
              <w:pStyle w:val="Standard1"/>
              <w:numPr>
                <w:ilvl w:val="0"/>
                <w:numId w:val="6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  <w:r w:rsidR="000C1F5F" w:rsidRPr="002D05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code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EEBD6" w14:textId="4E166A0E" w:rsidR="00F93077" w:rsidRPr="002D052F" w:rsidRDefault="003F2AD4" w:rsidP="003F2AD4">
            <w:pPr>
              <w:pStyle w:val="Standard1"/>
              <w:numPr>
                <w:ilvl w:val="0"/>
                <w:numId w:val="6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Checked and supported other members in finishing </w:t>
            </w:r>
            <w:r w:rsidR="00EB6DE6">
              <w:rPr>
                <w:sz w:val="24"/>
                <w:szCs w:val="24"/>
              </w:rPr>
              <w:t>work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B3B53" w14:paraId="4FE78D8D" w14:textId="77777777" w:rsidTr="00761802">
        <w:trPr>
          <w:trHeight w:val="1093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FA3766" w14:textId="6D41F143" w:rsidR="002B07CD" w:rsidRDefault="002B07C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2BE519" w14:textId="7CA29CFA" w:rsidR="002B07CD" w:rsidRPr="009D5541" w:rsidRDefault="00E673D0" w:rsidP="00B66FD1">
            <w:pPr>
              <w:pStyle w:val="Standard1"/>
              <w:numPr>
                <w:ilvl w:val="0"/>
                <w:numId w:val="6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 </w:t>
            </w:r>
            <w:r w:rsidR="00B66FD1">
              <w:rPr>
                <w:sz w:val="24"/>
                <w:szCs w:val="24"/>
              </w:rPr>
              <w:t>with</w:t>
            </w:r>
            <w:r>
              <w:rPr>
                <w:sz w:val="24"/>
                <w:szCs w:val="24"/>
              </w:rPr>
              <w:t xml:space="preserve"> Client-side team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00CDE5" w14:textId="0E59874C" w:rsidR="002B07CD" w:rsidRPr="009D5541" w:rsidRDefault="00B66FD1" w:rsidP="00E673D0">
            <w:pPr>
              <w:pStyle w:val="Standard1"/>
              <w:numPr>
                <w:ilvl w:val="0"/>
                <w:numId w:val="6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Found solutions </w:t>
            </w:r>
            <w:r w:rsidR="00BC1BE0">
              <w:rPr>
                <w:sz w:val="24"/>
                <w:szCs w:val="24"/>
              </w:rPr>
              <w:t>for current problem</w:t>
            </w:r>
          </w:p>
        </w:tc>
      </w:tr>
      <w:tr w:rsidR="00CB3B53" w14:paraId="0FF419FF" w14:textId="77777777" w:rsidTr="00761802">
        <w:trPr>
          <w:trHeight w:val="615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2E3F61" w14:textId="69D862FE" w:rsidR="002B07CD" w:rsidRDefault="002B07CD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4227F4" w14:textId="0BB90DE5" w:rsidR="002B07CD" w:rsidRPr="009D5541" w:rsidRDefault="002B07CD" w:rsidP="00E673D0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03B2EE" w14:textId="18FF6EFC" w:rsidR="002B07CD" w:rsidRPr="009D5541" w:rsidRDefault="002B07CD" w:rsidP="00E673D0">
            <w:pPr>
              <w:pStyle w:val="Standard1"/>
              <w:spacing w:before="120" w:after="120"/>
              <w:ind w:left="720"/>
              <w:rPr>
                <w:sz w:val="24"/>
                <w:szCs w:val="24"/>
              </w:rPr>
            </w:pPr>
          </w:p>
        </w:tc>
      </w:tr>
      <w:tr w:rsidR="00CB3B53" w14:paraId="56BD7008" w14:textId="77777777" w:rsidTr="00761802">
        <w:trPr>
          <w:trHeight w:val="1992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9614B2" w14:textId="65F466C7"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A7F5" w14:textId="563F90D2" w:rsidR="002B07CD" w:rsidRPr="00CB3B53" w:rsidRDefault="002B07CD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>Date:</w:t>
            </w:r>
            <w:r w:rsidR="00316DE2" w:rsidRPr="00CB3B53">
              <w:rPr>
                <w:sz w:val="24"/>
              </w:rPr>
              <w:t xml:space="preserve"> Wed, </w:t>
            </w:r>
            <w:r w:rsidR="00761802">
              <w:rPr>
                <w:sz w:val="24"/>
              </w:rPr>
              <w:t>Mar</w:t>
            </w:r>
            <w:r w:rsidR="00316DE2" w:rsidRPr="00CB3B53">
              <w:rPr>
                <w:sz w:val="24"/>
              </w:rPr>
              <w:t xml:space="preserve"> </w:t>
            </w:r>
            <w:proofErr w:type="gramStart"/>
            <w:r w:rsidR="00761802">
              <w:rPr>
                <w:sz w:val="24"/>
              </w:rPr>
              <w:t>13</w:t>
            </w:r>
            <w:r w:rsidR="00316DE2" w:rsidRPr="00CB3B53">
              <w:rPr>
                <w:sz w:val="24"/>
                <w:vertAlign w:val="superscript"/>
              </w:rPr>
              <w:t xml:space="preserve"> </w:t>
            </w:r>
            <w:r w:rsidR="00316DE2" w:rsidRPr="00CB3B53">
              <w:rPr>
                <w:sz w:val="24"/>
              </w:rPr>
              <w:t xml:space="preserve"> 2019</w:t>
            </w:r>
            <w:proofErr w:type="gramEnd"/>
          </w:p>
          <w:p w14:paraId="31CC6428" w14:textId="5BE01A36" w:rsidR="002B07CD" w:rsidRPr="00CB3B53" w:rsidRDefault="002B07CD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 xml:space="preserve">Time: </w:t>
            </w:r>
            <w:r w:rsidR="00316DE2" w:rsidRPr="00CB3B53">
              <w:rPr>
                <w:sz w:val="24"/>
              </w:rPr>
              <w:t>12:00pm – 2:00 pm</w:t>
            </w:r>
          </w:p>
          <w:p w14:paraId="092B19A4" w14:textId="3F5A7CB5" w:rsidR="002B07CD" w:rsidRPr="00CB3B53" w:rsidRDefault="002B07CD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>Location:</w:t>
            </w:r>
            <w:r w:rsidR="00316DE2" w:rsidRPr="00CB3B53">
              <w:rPr>
                <w:sz w:val="24"/>
              </w:rPr>
              <w:t xml:space="preserve"> C416</w:t>
            </w:r>
          </w:p>
          <w:p w14:paraId="55836A84" w14:textId="77777777" w:rsidR="002B07CD" w:rsidRPr="00CB3B53" w:rsidRDefault="002B07CD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 xml:space="preserve">Agenda: </w:t>
            </w:r>
          </w:p>
          <w:p w14:paraId="4C9D1EED" w14:textId="5FA3ABF1" w:rsidR="00316DE2" w:rsidRDefault="00316DE2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 xml:space="preserve">- </w:t>
            </w:r>
            <w:r w:rsidR="00291F70">
              <w:rPr>
                <w:sz w:val="24"/>
              </w:rPr>
              <w:t>Review code</w:t>
            </w:r>
          </w:p>
          <w:p w14:paraId="25082CB8" w14:textId="45A86576" w:rsidR="00761802" w:rsidRPr="00CB3B53" w:rsidRDefault="00761802" w:rsidP="00F44F3A">
            <w:pPr>
              <w:pStyle w:val="Standard1"/>
              <w:spacing w:before="120" w:after="120"/>
              <w:rPr>
                <w:sz w:val="24"/>
              </w:rPr>
            </w:pPr>
            <w:r>
              <w:rPr>
                <w:sz w:val="24"/>
              </w:rPr>
              <w:t>- Attribution</w:t>
            </w:r>
          </w:p>
          <w:p w14:paraId="7D892937" w14:textId="77777777" w:rsidR="00316DE2" w:rsidRDefault="00316DE2" w:rsidP="00F44F3A">
            <w:pPr>
              <w:pStyle w:val="Standard1"/>
              <w:spacing w:before="120" w:after="120"/>
            </w:pPr>
          </w:p>
          <w:p w14:paraId="2D9A1DCD" w14:textId="77777777" w:rsidR="002B07CD" w:rsidRDefault="002B07CD" w:rsidP="00F44F3A">
            <w:pPr>
              <w:pStyle w:val="Standard1"/>
              <w:spacing w:before="120" w:after="120"/>
            </w:pPr>
          </w:p>
          <w:p w14:paraId="0C75FEC4" w14:textId="77777777" w:rsidR="002B07CD" w:rsidRDefault="002B07CD" w:rsidP="00F44F3A">
            <w:pPr>
              <w:pStyle w:val="Standard1"/>
              <w:spacing w:before="120" w:after="120"/>
            </w:pPr>
          </w:p>
          <w:p w14:paraId="25BB6F02" w14:textId="77777777" w:rsidR="002B07CD" w:rsidRDefault="002B07CD" w:rsidP="00F44F3A">
            <w:pPr>
              <w:pStyle w:val="Standard1"/>
              <w:spacing w:before="120" w:after="120"/>
            </w:pPr>
          </w:p>
          <w:p w14:paraId="229E7659" w14:textId="77777777"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lastRenderedPageBreak/>
              <w:t>Signature:</w:t>
            </w:r>
          </w:p>
          <w:p w14:paraId="342EE6E9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065D436D" w14:textId="51430EB8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0F2A31">
              <w:rPr>
                <w:lang w:val="en-GB"/>
              </w:rPr>
              <w:t>Tam Dang</w:t>
            </w:r>
          </w:p>
          <w:p w14:paraId="42F06AB7" w14:textId="2D1690BC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316DE2">
              <w:rPr>
                <w:lang w:val="en-GB"/>
              </w:rPr>
              <w:t>Christopher Santin</w:t>
            </w:r>
          </w:p>
          <w:p w14:paraId="1C3AB836" w14:textId="389573DC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proofErr w:type="spellStart"/>
            <w:r w:rsidR="000F2A31">
              <w:rPr>
                <w:lang w:val="en-GB"/>
              </w:rPr>
              <w:t>Duy</w:t>
            </w:r>
            <w:proofErr w:type="spellEnd"/>
            <w:r w:rsidR="000F2A31">
              <w:rPr>
                <w:lang w:val="en-GB"/>
              </w:rPr>
              <w:t xml:space="preserve"> Hao Bui</w:t>
            </w:r>
          </w:p>
          <w:p w14:paraId="7E51D99A" w14:textId="1831EEFA" w:rsidR="0016291E" w:rsidRPr="0016291E" w:rsidRDefault="002B07CD" w:rsidP="00F87A41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 w:rsidR="00316DE2">
              <w:rPr>
                <w:lang w:val="en-GB"/>
              </w:rPr>
              <w:t>Quan Trinh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3669E3" w14:textId="77777777" w:rsidR="002B07CD" w:rsidRDefault="002B07CD" w:rsidP="00F44F3A">
            <w:pPr>
              <w:pStyle w:val="Standard1"/>
              <w:spacing w:before="120" w:after="120"/>
            </w:pPr>
          </w:p>
          <w:p w14:paraId="2515F750" w14:textId="77777777" w:rsidR="00316DE2" w:rsidRDefault="00316DE2" w:rsidP="00F44F3A">
            <w:pPr>
              <w:pStyle w:val="Standard1"/>
              <w:spacing w:before="120" w:after="120"/>
            </w:pPr>
          </w:p>
        </w:tc>
      </w:tr>
    </w:tbl>
    <w:p w14:paraId="3C7FD70C" w14:textId="11FF17A6" w:rsidR="007C0B2F" w:rsidRDefault="007C0B2F" w:rsidP="0016291E">
      <w:pPr>
        <w:rPr>
          <w:lang w:val="en-GB"/>
        </w:rPr>
      </w:pPr>
    </w:p>
    <w:sectPr w:rsidR="007C0B2F" w:rsidSect="00CB3B53">
      <w:pgSz w:w="12240" w:h="15840" w:code="1"/>
      <w:pgMar w:top="630" w:right="1008" w:bottom="67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86FC3"/>
    <w:multiLevelType w:val="hybridMultilevel"/>
    <w:tmpl w:val="105AB218"/>
    <w:lvl w:ilvl="0" w:tplc="290AA81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012B90"/>
    <w:multiLevelType w:val="hybridMultilevel"/>
    <w:tmpl w:val="701A2828"/>
    <w:lvl w:ilvl="0" w:tplc="310262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F53AD"/>
    <w:multiLevelType w:val="hybridMultilevel"/>
    <w:tmpl w:val="07E2DD7E"/>
    <w:lvl w:ilvl="0" w:tplc="00680F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7393D"/>
    <w:multiLevelType w:val="hybridMultilevel"/>
    <w:tmpl w:val="90BE5DF4"/>
    <w:lvl w:ilvl="0" w:tplc="CEE6E6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952A5"/>
    <w:multiLevelType w:val="hybridMultilevel"/>
    <w:tmpl w:val="84B0FE48"/>
    <w:lvl w:ilvl="0" w:tplc="00680F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C1F5F"/>
    <w:rsid w:val="000D29B9"/>
    <w:rsid w:val="000E1E0D"/>
    <w:rsid w:val="000F2A31"/>
    <w:rsid w:val="000F331E"/>
    <w:rsid w:val="00120431"/>
    <w:rsid w:val="0012691A"/>
    <w:rsid w:val="00136D2C"/>
    <w:rsid w:val="0016291E"/>
    <w:rsid w:val="00187519"/>
    <w:rsid w:val="001B7575"/>
    <w:rsid w:val="001D01D2"/>
    <w:rsid w:val="001E2A26"/>
    <w:rsid w:val="00207F81"/>
    <w:rsid w:val="00230258"/>
    <w:rsid w:val="00232FAA"/>
    <w:rsid w:val="00245DEB"/>
    <w:rsid w:val="00255652"/>
    <w:rsid w:val="00264505"/>
    <w:rsid w:val="00270A62"/>
    <w:rsid w:val="00275E67"/>
    <w:rsid w:val="00285969"/>
    <w:rsid w:val="00291F70"/>
    <w:rsid w:val="00293F91"/>
    <w:rsid w:val="00294FF1"/>
    <w:rsid w:val="002A1C3C"/>
    <w:rsid w:val="002B07CD"/>
    <w:rsid w:val="002B3F36"/>
    <w:rsid w:val="002D052F"/>
    <w:rsid w:val="002E4C88"/>
    <w:rsid w:val="002F2A5F"/>
    <w:rsid w:val="00316DE2"/>
    <w:rsid w:val="00317406"/>
    <w:rsid w:val="00320FEC"/>
    <w:rsid w:val="00330488"/>
    <w:rsid w:val="00386AD2"/>
    <w:rsid w:val="003D0276"/>
    <w:rsid w:val="003D2877"/>
    <w:rsid w:val="003F2AD4"/>
    <w:rsid w:val="004070FC"/>
    <w:rsid w:val="00410558"/>
    <w:rsid w:val="00445966"/>
    <w:rsid w:val="00476EF0"/>
    <w:rsid w:val="004C374D"/>
    <w:rsid w:val="004C7374"/>
    <w:rsid w:val="004D2F0F"/>
    <w:rsid w:val="004E2405"/>
    <w:rsid w:val="00534F83"/>
    <w:rsid w:val="005A4AC7"/>
    <w:rsid w:val="005C44D4"/>
    <w:rsid w:val="005E6631"/>
    <w:rsid w:val="005F3F0E"/>
    <w:rsid w:val="0064074A"/>
    <w:rsid w:val="00641B79"/>
    <w:rsid w:val="006434AF"/>
    <w:rsid w:val="00657935"/>
    <w:rsid w:val="0066588B"/>
    <w:rsid w:val="00674881"/>
    <w:rsid w:val="0068006E"/>
    <w:rsid w:val="006C25AC"/>
    <w:rsid w:val="006E777F"/>
    <w:rsid w:val="006F3CD5"/>
    <w:rsid w:val="00702DEC"/>
    <w:rsid w:val="00761802"/>
    <w:rsid w:val="00766E26"/>
    <w:rsid w:val="0077361D"/>
    <w:rsid w:val="00774A6C"/>
    <w:rsid w:val="00783355"/>
    <w:rsid w:val="007C0B2F"/>
    <w:rsid w:val="007D7312"/>
    <w:rsid w:val="007E19F9"/>
    <w:rsid w:val="008029B4"/>
    <w:rsid w:val="00815FE8"/>
    <w:rsid w:val="008234D4"/>
    <w:rsid w:val="008A7CFF"/>
    <w:rsid w:val="008C34CB"/>
    <w:rsid w:val="00914913"/>
    <w:rsid w:val="009D5541"/>
    <w:rsid w:val="009D7B44"/>
    <w:rsid w:val="009E187C"/>
    <w:rsid w:val="009E5D4F"/>
    <w:rsid w:val="00A12251"/>
    <w:rsid w:val="00A245F2"/>
    <w:rsid w:val="00A77DC2"/>
    <w:rsid w:val="00AA463B"/>
    <w:rsid w:val="00AB226F"/>
    <w:rsid w:val="00AC0DE2"/>
    <w:rsid w:val="00AD2CA9"/>
    <w:rsid w:val="00AD62D4"/>
    <w:rsid w:val="00AD72E4"/>
    <w:rsid w:val="00AE12D5"/>
    <w:rsid w:val="00B10DC2"/>
    <w:rsid w:val="00B357FB"/>
    <w:rsid w:val="00B526F9"/>
    <w:rsid w:val="00B66FD1"/>
    <w:rsid w:val="00B849EF"/>
    <w:rsid w:val="00BA081D"/>
    <w:rsid w:val="00BC1BE0"/>
    <w:rsid w:val="00BF77CC"/>
    <w:rsid w:val="00C267F1"/>
    <w:rsid w:val="00C354D5"/>
    <w:rsid w:val="00C641E4"/>
    <w:rsid w:val="00C73BB7"/>
    <w:rsid w:val="00C73F96"/>
    <w:rsid w:val="00CB3B53"/>
    <w:rsid w:val="00CE2A13"/>
    <w:rsid w:val="00D115B1"/>
    <w:rsid w:val="00D64A49"/>
    <w:rsid w:val="00D66AF9"/>
    <w:rsid w:val="00DA41A9"/>
    <w:rsid w:val="00DB269A"/>
    <w:rsid w:val="00DC6A63"/>
    <w:rsid w:val="00E56424"/>
    <w:rsid w:val="00E65727"/>
    <w:rsid w:val="00E673D0"/>
    <w:rsid w:val="00E8133F"/>
    <w:rsid w:val="00EA25B9"/>
    <w:rsid w:val="00EB0AEB"/>
    <w:rsid w:val="00EB6DE6"/>
    <w:rsid w:val="00EF2F7C"/>
    <w:rsid w:val="00F07F96"/>
    <w:rsid w:val="00F25D40"/>
    <w:rsid w:val="00F44F3A"/>
    <w:rsid w:val="00F76EEE"/>
    <w:rsid w:val="00F87A41"/>
    <w:rsid w:val="00F93077"/>
    <w:rsid w:val="00FC5253"/>
    <w:rsid w:val="00FD0896"/>
    <w:rsid w:val="00FF1B67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1C1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2019-03-11T00:17:00Z</dcterms:created>
  <dcterms:modified xsi:type="dcterms:W3CDTF">2019-03-11T00:17:00Z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