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7"/>
        <w:gridCol w:w="5580"/>
        <w:gridCol w:w="1791"/>
      </w:tblGrid>
      <w:tr w:rsidR="002B07CD" w14:paraId="2EF56C81" w14:textId="77777777" w:rsidTr="190AB100">
        <w:trPr>
          <w:trHeight w:val="336"/>
        </w:trPr>
        <w:tc>
          <w:tcPr>
            <w:tcW w:w="8417" w:type="dxa"/>
            <w:gridSpan w:val="2"/>
            <w:shd w:val="clear" w:color="auto" w:fill="auto"/>
          </w:tcPr>
          <w:p w14:paraId="64EF7CA7" w14:textId="77777777" w:rsidR="002B07CD" w:rsidRDefault="002B07CD">
            <w:pPr>
              <w:pStyle w:val="Standard1"/>
            </w:pPr>
            <w:bookmarkStart w:id="0" w:name="MinuteAdditional"/>
            <w:bookmarkStart w:id="1" w:name="_GoBack"/>
            <w:bookmarkEnd w:id="0"/>
            <w:bookmarkEnd w:id="1"/>
          </w:p>
        </w:tc>
        <w:tc>
          <w:tcPr>
            <w:tcW w:w="1791" w:type="dxa"/>
            <w:shd w:val="clear" w:color="auto" w:fill="auto"/>
          </w:tcPr>
          <w:p w14:paraId="528E0F7F" w14:textId="77777777" w:rsidR="002B07CD" w:rsidRDefault="002B07CD">
            <w:pPr>
              <w:pStyle w:val="Standard1"/>
            </w:pPr>
          </w:p>
        </w:tc>
      </w:tr>
      <w:tr w:rsidR="002B07CD" w14:paraId="073B5064" w14:textId="77777777" w:rsidTr="190AB100">
        <w:trPr>
          <w:trHeight w:val="1447"/>
        </w:trPr>
        <w:tc>
          <w:tcPr>
            <w:tcW w:w="2837" w:type="dxa"/>
            <w:shd w:val="clear" w:color="auto" w:fill="auto"/>
          </w:tcPr>
          <w:p w14:paraId="185063E3" w14:textId="77777777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2" w:name="AgendaTitle" w:colFirst="0" w:colLast="0"/>
            <w:r>
              <w:rPr>
                <w:b/>
                <w:sz w:val="40"/>
              </w:rPr>
              <w:t>Team __</w:t>
            </w:r>
            <w:r w:rsidR="00B854F4">
              <w:rPr>
                <w:b/>
                <w:sz w:val="40"/>
              </w:rPr>
              <w:t>24</w:t>
            </w:r>
            <w:r>
              <w:rPr>
                <w:b/>
                <w:sz w:val="40"/>
              </w:rPr>
              <w:t>__</w:t>
            </w:r>
          </w:p>
        </w:tc>
        <w:tc>
          <w:tcPr>
            <w:tcW w:w="5580" w:type="dxa"/>
            <w:shd w:val="clear" w:color="auto" w:fill="auto"/>
          </w:tcPr>
          <w:p w14:paraId="5F14B8D4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3" w:name="Logistics"/>
            <w:bookmarkEnd w:id="3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39039427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59576EAA" w14:textId="77777777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</w:t>
            </w:r>
            <w:r w:rsidR="00B854F4">
              <w:rPr>
                <w:b/>
                <w:sz w:val="36"/>
                <w:szCs w:val="36"/>
              </w:rPr>
              <w:t>120</w:t>
            </w:r>
            <w:r w:rsidRPr="00A245F2">
              <w:rPr>
                <w:b/>
                <w:sz w:val="36"/>
                <w:szCs w:val="36"/>
              </w:rPr>
              <w:t>__</w:t>
            </w:r>
          </w:p>
          <w:p w14:paraId="0A3D4913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C292528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B854F4">
              <w:rPr>
                <w:b/>
                <w:sz w:val="24"/>
              </w:rPr>
              <w:t xml:space="preserve"> Wednesday, Sep 26</w:t>
            </w:r>
            <w:r w:rsidR="00B854F4" w:rsidRPr="00B854F4">
              <w:rPr>
                <w:b/>
                <w:sz w:val="24"/>
                <w:vertAlign w:val="superscript"/>
              </w:rPr>
              <w:t>th</w:t>
            </w:r>
            <w:r w:rsidR="00B854F4">
              <w:rPr>
                <w:b/>
                <w:sz w:val="24"/>
              </w:rPr>
              <w:t xml:space="preserve"> </w:t>
            </w:r>
          </w:p>
          <w:p w14:paraId="018365C6" w14:textId="77777777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B854F4">
              <w:rPr>
                <w:b/>
                <w:sz w:val="24"/>
              </w:rPr>
              <w:t xml:space="preserve"> 12:00- 14:00 </w:t>
            </w:r>
          </w:p>
          <w:p w14:paraId="28E40252" w14:textId="77777777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B854F4">
              <w:rPr>
                <w:b/>
                <w:sz w:val="24"/>
              </w:rPr>
              <w:t xml:space="preserve"> Casa Loma Campus</w:t>
            </w:r>
          </w:p>
        </w:tc>
        <w:tc>
          <w:tcPr>
            <w:tcW w:w="1791" w:type="dxa"/>
            <w:shd w:val="clear" w:color="auto" w:fill="auto"/>
          </w:tcPr>
          <w:p w14:paraId="4E39CFC4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AE47E97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AD923B2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2"/>
      <w:tr w:rsidR="002B07CD" w14:paraId="3ED42A38" w14:textId="77777777" w:rsidTr="190AB100">
        <w:trPr>
          <w:trHeight w:val="450"/>
        </w:trPr>
        <w:tc>
          <w:tcPr>
            <w:tcW w:w="8417" w:type="dxa"/>
            <w:gridSpan w:val="2"/>
            <w:tcBorders>
              <w:bottom w:val="double" w:sz="6" w:space="0" w:color="auto"/>
            </w:tcBorders>
            <w:shd w:val="clear" w:color="auto" w:fill="auto"/>
          </w:tcPr>
          <w:p w14:paraId="0987AEF3" w14:textId="77777777" w:rsidR="002B07CD" w:rsidRDefault="002B07CD">
            <w:pPr>
              <w:pStyle w:val="Standard1"/>
            </w:pPr>
          </w:p>
        </w:tc>
        <w:tc>
          <w:tcPr>
            <w:tcW w:w="1791" w:type="dxa"/>
            <w:tcBorders>
              <w:bottom w:val="double" w:sz="6" w:space="0" w:color="auto"/>
            </w:tcBorders>
            <w:shd w:val="clear" w:color="auto" w:fill="auto"/>
          </w:tcPr>
          <w:p w14:paraId="354F509B" w14:textId="77777777" w:rsidR="002B07CD" w:rsidRDefault="002B07CD">
            <w:pPr>
              <w:pStyle w:val="Standard1"/>
            </w:pPr>
          </w:p>
        </w:tc>
      </w:tr>
      <w:tr w:rsidR="002B07CD" w14:paraId="6B0700EA" w14:textId="77777777" w:rsidTr="190AB100">
        <w:trPr>
          <w:trHeight w:val="465"/>
        </w:trPr>
        <w:tc>
          <w:tcPr>
            <w:tcW w:w="8417" w:type="dxa"/>
            <w:gridSpan w:val="2"/>
          </w:tcPr>
          <w:p w14:paraId="6C646D00" w14:textId="77777777" w:rsidR="002B07CD" w:rsidRDefault="002B07CD">
            <w:pPr>
              <w:pStyle w:val="Standard1"/>
            </w:pPr>
          </w:p>
        </w:tc>
        <w:tc>
          <w:tcPr>
            <w:tcW w:w="1791" w:type="dxa"/>
          </w:tcPr>
          <w:p w14:paraId="63B67DDA" w14:textId="77777777" w:rsidR="002B07CD" w:rsidRDefault="002B07CD">
            <w:pPr>
              <w:pStyle w:val="Standard1"/>
            </w:pPr>
          </w:p>
        </w:tc>
      </w:tr>
      <w:tr w:rsidR="002B07CD" w14:paraId="4D436CC9" w14:textId="77777777" w:rsidTr="190AB100">
        <w:trPr>
          <w:trHeight w:val="981"/>
        </w:trPr>
        <w:tc>
          <w:tcPr>
            <w:tcW w:w="2837" w:type="dxa"/>
          </w:tcPr>
          <w:p w14:paraId="06BB005B" w14:textId="77777777" w:rsidR="002B07CD" w:rsidRDefault="002B07CD">
            <w:bookmarkStart w:id="4" w:name="Attendees" w:colFirst="0" w:colLast="2"/>
            <w:r>
              <w:t>Attendees:</w:t>
            </w:r>
          </w:p>
        </w:tc>
        <w:tc>
          <w:tcPr>
            <w:tcW w:w="5580" w:type="dxa"/>
          </w:tcPr>
          <w:p w14:paraId="4F095389" w14:textId="52E31EBC" w:rsidR="002B07CD" w:rsidRDefault="190AB100">
            <w:pPr>
              <w:pStyle w:val="Standard1"/>
            </w:pPr>
            <w:r>
              <w:t xml:space="preserve">Team member 1: Christopher Santin        Team member 4: </w:t>
            </w:r>
          </w:p>
          <w:p w14:paraId="33D69C9E" w14:textId="3E4332BC" w:rsidR="002B07CD" w:rsidRDefault="190AB100" w:rsidP="00275E67">
            <w:pPr>
              <w:pStyle w:val="Standard1"/>
            </w:pPr>
            <w:r>
              <w:t xml:space="preserve">Team member 2: Quan Trinh                    Team member 5: </w:t>
            </w:r>
          </w:p>
          <w:p w14:paraId="4B4317D0" w14:textId="1FC45CEC" w:rsidR="002B07CD" w:rsidRDefault="190AB100" w:rsidP="00275E67">
            <w:pPr>
              <w:pStyle w:val="Standard1"/>
            </w:pPr>
            <w:r>
              <w:t>Team member 3: Tam Dang</w:t>
            </w:r>
          </w:p>
        </w:tc>
        <w:tc>
          <w:tcPr>
            <w:tcW w:w="1791" w:type="dxa"/>
          </w:tcPr>
          <w:p w14:paraId="67F56C2A" w14:textId="77777777" w:rsidR="002B07CD" w:rsidRDefault="002B07CD">
            <w:pPr>
              <w:pStyle w:val="Standard1"/>
            </w:pPr>
          </w:p>
        </w:tc>
      </w:tr>
      <w:bookmarkEnd w:id="4"/>
      <w:tr w:rsidR="002B07CD" w14:paraId="327588B9" w14:textId="77777777" w:rsidTr="190AB100">
        <w:trPr>
          <w:trHeight w:val="465"/>
        </w:trPr>
        <w:tc>
          <w:tcPr>
            <w:tcW w:w="8417" w:type="dxa"/>
            <w:gridSpan w:val="2"/>
          </w:tcPr>
          <w:p w14:paraId="2EB13995" w14:textId="77777777" w:rsidR="002B07CD" w:rsidRDefault="002B07CD">
            <w:pPr>
              <w:pStyle w:val="Standard1"/>
            </w:pPr>
          </w:p>
        </w:tc>
        <w:tc>
          <w:tcPr>
            <w:tcW w:w="1791" w:type="dxa"/>
          </w:tcPr>
          <w:p w14:paraId="5FFAC572" w14:textId="77777777" w:rsidR="002B07CD" w:rsidRDefault="002B07CD">
            <w:pPr>
              <w:pStyle w:val="Standard1"/>
            </w:pPr>
          </w:p>
        </w:tc>
      </w:tr>
      <w:tr w:rsidR="002B07CD" w14:paraId="54EDEBC8" w14:textId="77777777" w:rsidTr="190AB100">
        <w:trPr>
          <w:trHeight w:val="711"/>
        </w:trPr>
        <w:tc>
          <w:tcPr>
            <w:tcW w:w="841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620AE0AB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791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5659FA8E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6B93160C" w14:textId="77777777" w:rsidTr="190AB100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B3B76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A4F59D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7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6F300C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14:paraId="22D89D83" w14:textId="77777777" w:rsidTr="190AB100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C1BFED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EC9A6D" w14:textId="77777777" w:rsidR="002B07CD" w:rsidRDefault="00B854F4" w:rsidP="00D115B1">
            <w:pPr>
              <w:pStyle w:val="Standard1"/>
              <w:spacing w:before="120" w:after="120"/>
            </w:pPr>
            <w:r>
              <w:t xml:space="preserve">Set up Git account, OneDrive account, had the interview with </w:t>
            </w:r>
            <w:proofErr w:type="spellStart"/>
            <w:r>
              <w:t>Edushare</w:t>
            </w:r>
            <w:proofErr w:type="spellEnd"/>
            <w:r>
              <w:t xml:space="preserve"> owner. Discuss all open projects</w:t>
            </w:r>
          </w:p>
        </w:tc>
        <w:tc>
          <w:tcPr>
            <w:tcW w:w="17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ED0B55" w14:textId="77777777" w:rsidR="002B07CD" w:rsidRDefault="002B07CD" w:rsidP="00D115B1">
            <w:pPr>
              <w:pStyle w:val="Standard1"/>
              <w:spacing w:before="120" w:after="120"/>
            </w:pPr>
          </w:p>
        </w:tc>
      </w:tr>
      <w:tr w:rsidR="002B07CD" w14:paraId="3F0D203D" w14:textId="77777777" w:rsidTr="190AB100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F7823" w14:textId="77777777"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0D6D8" w14:textId="77777777" w:rsidR="002B07CD" w:rsidRDefault="00B854F4" w:rsidP="00F44F3A">
            <w:pPr>
              <w:pStyle w:val="Standard1"/>
              <w:spacing w:before="120" w:after="120"/>
            </w:pPr>
            <w:r>
              <w:t xml:space="preserve">Had a talk with Pro. Tyler about JC Consulting project </w:t>
            </w:r>
          </w:p>
        </w:tc>
        <w:tc>
          <w:tcPr>
            <w:tcW w:w="17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EE753" w14:textId="1137A713" w:rsidR="002B07CD" w:rsidRDefault="190AB100" w:rsidP="00F44F3A">
            <w:pPr>
              <w:pStyle w:val="Standard1"/>
              <w:spacing w:before="120" w:after="120"/>
            </w:pPr>
            <w:r>
              <w:t>Professionally communicate and make question with person in the field</w:t>
            </w:r>
          </w:p>
        </w:tc>
      </w:tr>
      <w:tr w:rsidR="002B07CD" w14:paraId="2D25BADB" w14:textId="77777777" w:rsidTr="190AB100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9A89C4" w14:textId="77777777"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41A97" w14:textId="404999FC" w:rsidR="002B07CD" w:rsidRDefault="190AB100" w:rsidP="00F44F3A">
            <w:pPr>
              <w:pStyle w:val="Standard1"/>
              <w:spacing w:before="120" w:after="120"/>
            </w:pPr>
            <w:r>
              <w:t>Distributed tasks for each member due to upcoming Sprint 1 deadline</w:t>
            </w:r>
          </w:p>
        </w:tc>
        <w:tc>
          <w:tcPr>
            <w:tcW w:w="17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CEC65" w14:textId="21A0547D" w:rsidR="002B07CD" w:rsidRDefault="190AB100" w:rsidP="00F44F3A">
            <w:pPr>
              <w:pStyle w:val="Standard1"/>
              <w:spacing w:before="120" w:after="120"/>
            </w:pPr>
            <w:r>
              <w:t>Effectively share the work so everyone is comfortable with their tasks</w:t>
            </w:r>
          </w:p>
        </w:tc>
      </w:tr>
      <w:tr w:rsidR="002B07CD" w14:paraId="0BD8C22C" w14:textId="77777777" w:rsidTr="190AB100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7E2712" w14:textId="77777777"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ADAA44" w14:textId="77777777" w:rsidR="002B07CD" w:rsidRDefault="002B07CD" w:rsidP="00F44F3A">
            <w:pPr>
              <w:pStyle w:val="Standard1"/>
              <w:spacing w:before="120" w:after="120"/>
            </w:pPr>
          </w:p>
        </w:tc>
        <w:tc>
          <w:tcPr>
            <w:tcW w:w="17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69CC8C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14:paraId="7FFB9C72" w14:textId="77777777" w:rsidTr="190AB100">
        <w:trPr>
          <w:trHeight w:val="1992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9DC503" w14:textId="7777777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9BD250" w14:textId="77777777" w:rsidR="002B07CD" w:rsidRDefault="002B07CD" w:rsidP="00F44F3A">
            <w:pPr>
              <w:pStyle w:val="Standard1"/>
              <w:spacing w:before="120" w:after="120"/>
            </w:pPr>
            <w:r>
              <w:t>Date:</w:t>
            </w:r>
            <w:r w:rsidR="00B854F4">
              <w:t xml:space="preserve"> Wednesday, Oct 3</w:t>
            </w:r>
            <w:r w:rsidR="00B854F4" w:rsidRPr="00B854F4">
              <w:rPr>
                <w:vertAlign w:val="superscript"/>
              </w:rPr>
              <w:t>rd</w:t>
            </w:r>
            <w:proofErr w:type="gramStart"/>
            <w:r w:rsidR="00B854F4">
              <w:t xml:space="preserve"> 2018</w:t>
            </w:r>
            <w:proofErr w:type="gramEnd"/>
            <w:r w:rsidR="00B854F4">
              <w:t xml:space="preserve"> </w:t>
            </w:r>
          </w:p>
          <w:p w14:paraId="54E0392D" w14:textId="77777777" w:rsidR="002B07CD" w:rsidRDefault="002B07CD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B854F4">
              <w:t>12:00pm</w:t>
            </w:r>
          </w:p>
          <w:p w14:paraId="38FE65B0" w14:textId="77777777" w:rsidR="002B07CD" w:rsidRDefault="002B07CD" w:rsidP="00F44F3A">
            <w:pPr>
              <w:pStyle w:val="Standard1"/>
              <w:spacing w:before="120" w:after="120"/>
            </w:pPr>
            <w:r>
              <w:t>Location:</w:t>
            </w:r>
            <w:r w:rsidR="00B854F4">
              <w:t xml:space="preserve"> GBC Casa Loma</w:t>
            </w:r>
          </w:p>
          <w:p w14:paraId="128FF1D3" w14:textId="77777777" w:rsidR="002B07CD" w:rsidRDefault="002B07CD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B854F4">
              <w:t xml:space="preserve">- Complete all the documents for Sprint 1. </w:t>
            </w:r>
          </w:p>
          <w:p w14:paraId="373CD9CF" w14:textId="77777777" w:rsidR="002B07CD" w:rsidRDefault="00B854F4" w:rsidP="00F44F3A">
            <w:pPr>
              <w:pStyle w:val="Standard1"/>
              <w:spacing w:before="120" w:after="120"/>
            </w:pPr>
            <w:r>
              <w:t xml:space="preserve">               - Discuss and devise if necessary </w:t>
            </w:r>
          </w:p>
          <w:p w14:paraId="347CAFD8" w14:textId="77777777" w:rsidR="002B07CD" w:rsidRDefault="002B07CD" w:rsidP="00F44F3A">
            <w:pPr>
              <w:pStyle w:val="Standard1"/>
              <w:spacing w:before="120" w:after="120"/>
            </w:pPr>
          </w:p>
          <w:p w14:paraId="2E72BC8C" w14:textId="77777777" w:rsidR="002B07CD" w:rsidRDefault="002B07CD" w:rsidP="00F44F3A">
            <w:pPr>
              <w:pStyle w:val="Standard1"/>
              <w:spacing w:before="120" w:after="120"/>
            </w:pPr>
          </w:p>
          <w:p w14:paraId="02B820DA" w14:textId="77777777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CD10470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29A43434" w14:textId="77777777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 _________________</w:t>
            </w:r>
          </w:p>
          <w:p w14:paraId="1B736E82" w14:textId="77777777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Team member 2: _________________</w:t>
            </w:r>
          </w:p>
          <w:p w14:paraId="36632CDF" w14:textId="77777777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 _________________</w:t>
            </w:r>
          </w:p>
          <w:p w14:paraId="15BD30F8" w14:textId="77777777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 _________________</w:t>
            </w:r>
          </w:p>
          <w:p w14:paraId="160C584A" w14:textId="77777777" w:rsidR="002B07CD" w:rsidRDefault="002B07CD" w:rsidP="0016291E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</w:t>
            </w:r>
            <w:r w:rsidR="0016291E">
              <w:rPr>
                <w:lang w:val="en-GB"/>
              </w:rPr>
              <w:t>_</w:t>
            </w:r>
          </w:p>
          <w:p w14:paraId="72A3B937" w14:textId="77777777" w:rsidR="0016291E" w:rsidRPr="0016291E" w:rsidRDefault="0016291E" w:rsidP="0016291E">
            <w:pPr>
              <w:rPr>
                <w:lang w:val="en-GB"/>
              </w:rPr>
            </w:pPr>
          </w:p>
        </w:tc>
        <w:tc>
          <w:tcPr>
            <w:tcW w:w="17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0564E0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</w:tbl>
    <w:p w14:paraId="72ADAEA8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3355"/>
    <w:rsid w:val="007C0B2F"/>
    <w:rsid w:val="007D7312"/>
    <w:rsid w:val="007E19F9"/>
    <w:rsid w:val="008029B4"/>
    <w:rsid w:val="00815FE8"/>
    <w:rsid w:val="008A7CFF"/>
    <w:rsid w:val="008C34CB"/>
    <w:rsid w:val="00914913"/>
    <w:rsid w:val="009D7B44"/>
    <w:rsid w:val="009E187C"/>
    <w:rsid w:val="009E5D4F"/>
    <w:rsid w:val="00A12251"/>
    <w:rsid w:val="00A245F2"/>
    <w:rsid w:val="00A3657E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854F4"/>
    <w:rsid w:val="00BA081D"/>
    <w:rsid w:val="00C267F1"/>
    <w:rsid w:val="00C354D5"/>
    <w:rsid w:val="00C641E4"/>
    <w:rsid w:val="00C73F96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  <w:rsid w:val="190AB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AF5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2018-10-10T18:54:00Z</dcterms:created>
  <dcterms:modified xsi:type="dcterms:W3CDTF">2018-10-10T18:54:00Z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