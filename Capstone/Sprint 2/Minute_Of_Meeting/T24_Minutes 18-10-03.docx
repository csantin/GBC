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7"/>
        <w:gridCol w:w="5943"/>
        <w:gridCol w:w="1428"/>
      </w:tblGrid>
      <w:tr w:rsidR="002B07CD" w14:paraId="0AB542FA" w14:textId="77777777" w:rsidTr="2EB647A4">
        <w:trPr>
          <w:trHeight w:val="336"/>
        </w:trPr>
        <w:tc>
          <w:tcPr>
            <w:tcW w:w="0" w:type="auto"/>
            <w:gridSpan w:val="2"/>
            <w:shd w:val="clear" w:color="auto" w:fill="auto"/>
          </w:tcPr>
          <w:p w14:paraId="4CC8EB37" w14:textId="77777777" w:rsidR="002B07CD" w:rsidRDefault="002B07CD">
            <w:pPr>
              <w:pStyle w:val="Standard1"/>
            </w:pPr>
            <w:bookmarkStart w:id="0" w:name="MinuteAdditional"/>
            <w:bookmarkStart w:id="1" w:name="_GoBack"/>
            <w:bookmarkEnd w:id="0"/>
            <w:bookmarkEnd w:id="1"/>
          </w:p>
        </w:tc>
        <w:tc>
          <w:tcPr>
            <w:tcW w:w="1428" w:type="dxa"/>
            <w:shd w:val="clear" w:color="auto" w:fill="auto"/>
          </w:tcPr>
          <w:p w14:paraId="52F48C40" w14:textId="77777777" w:rsidR="002B07CD" w:rsidRDefault="002B07CD">
            <w:pPr>
              <w:pStyle w:val="Standard1"/>
            </w:pPr>
          </w:p>
        </w:tc>
      </w:tr>
      <w:tr w:rsidR="002B07CD" w14:paraId="53FA86AA" w14:textId="77777777" w:rsidTr="2EB647A4">
        <w:trPr>
          <w:trHeight w:val="1447"/>
        </w:trPr>
        <w:tc>
          <w:tcPr>
            <w:tcW w:w="0" w:type="auto"/>
            <w:shd w:val="clear" w:color="auto" w:fill="auto"/>
          </w:tcPr>
          <w:p w14:paraId="66D72E7C" w14:textId="77777777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2" w:name="AgendaTitle" w:colFirst="0" w:colLast="0"/>
            <w:r>
              <w:rPr>
                <w:b/>
                <w:sz w:val="40"/>
              </w:rPr>
              <w:t>Team __</w:t>
            </w:r>
            <w:r w:rsidR="00271C31">
              <w:rPr>
                <w:b/>
                <w:sz w:val="40"/>
              </w:rPr>
              <w:t>24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0" w:type="auto"/>
            <w:shd w:val="clear" w:color="auto" w:fill="auto"/>
          </w:tcPr>
          <w:p w14:paraId="681F37B1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3" w:name="Logistics"/>
            <w:bookmarkEnd w:id="3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10A869AE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27EAECAA" w14:textId="3912D869" w:rsidR="00A245F2" w:rsidRPr="00A245F2" w:rsidRDefault="2EB647A4" w:rsidP="2EB647A4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 w:rsidRPr="2EB647A4">
              <w:rPr>
                <w:b/>
                <w:bCs/>
                <w:sz w:val="36"/>
                <w:szCs w:val="36"/>
              </w:rPr>
              <w:t>Minutes of Meeting # __120__</w:t>
            </w:r>
          </w:p>
          <w:p w14:paraId="7A85EEED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F2BEAA3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271C31">
              <w:rPr>
                <w:b/>
                <w:sz w:val="24"/>
              </w:rPr>
              <w:t xml:space="preserve"> Wednesday, Oct 3</w:t>
            </w:r>
            <w:r w:rsidR="00271C31" w:rsidRPr="00271C31">
              <w:rPr>
                <w:b/>
                <w:sz w:val="24"/>
                <w:vertAlign w:val="superscript"/>
              </w:rPr>
              <w:t>rd</w:t>
            </w:r>
            <w:r w:rsidR="00271C31">
              <w:rPr>
                <w:b/>
                <w:sz w:val="24"/>
              </w:rPr>
              <w:t xml:space="preserve"> </w:t>
            </w:r>
          </w:p>
          <w:p w14:paraId="52D568D3" w14:textId="77777777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271C31">
              <w:rPr>
                <w:b/>
                <w:sz w:val="24"/>
              </w:rPr>
              <w:t xml:space="preserve"> 14:00- 16:00</w:t>
            </w:r>
          </w:p>
          <w:p w14:paraId="602338FF" w14:textId="7777777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271C31">
              <w:rPr>
                <w:b/>
                <w:sz w:val="24"/>
              </w:rPr>
              <w:t xml:space="preserve"> Casa Loma Campus</w:t>
            </w:r>
          </w:p>
        </w:tc>
        <w:tc>
          <w:tcPr>
            <w:tcW w:w="1428" w:type="dxa"/>
            <w:shd w:val="clear" w:color="auto" w:fill="auto"/>
          </w:tcPr>
          <w:p w14:paraId="424E8061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89FD8BC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74A99CA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2"/>
      <w:tr w:rsidR="002B07CD" w14:paraId="389BCD6F" w14:textId="77777777" w:rsidTr="2EB647A4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clear" w:color="auto" w:fill="auto"/>
          </w:tcPr>
          <w:p w14:paraId="4D0D0F02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clear" w:color="auto" w:fill="auto"/>
          </w:tcPr>
          <w:p w14:paraId="0905A51C" w14:textId="77777777" w:rsidR="002B07CD" w:rsidRDefault="002B07CD">
            <w:pPr>
              <w:pStyle w:val="Standard1"/>
            </w:pPr>
          </w:p>
        </w:tc>
      </w:tr>
      <w:tr w:rsidR="002B07CD" w14:paraId="4E1193E7" w14:textId="77777777" w:rsidTr="2EB647A4">
        <w:trPr>
          <w:trHeight w:val="465"/>
        </w:trPr>
        <w:tc>
          <w:tcPr>
            <w:tcW w:w="0" w:type="auto"/>
            <w:gridSpan w:val="2"/>
          </w:tcPr>
          <w:p w14:paraId="4C24DFE2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3DADC2A9" w14:textId="77777777" w:rsidR="002B07CD" w:rsidRDefault="002B07CD">
            <w:pPr>
              <w:pStyle w:val="Standard1"/>
            </w:pPr>
          </w:p>
        </w:tc>
      </w:tr>
      <w:tr w:rsidR="002B07CD" w14:paraId="273F28FC" w14:textId="77777777" w:rsidTr="2EB647A4">
        <w:trPr>
          <w:trHeight w:val="981"/>
        </w:trPr>
        <w:tc>
          <w:tcPr>
            <w:tcW w:w="0" w:type="auto"/>
          </w:tcPr>
          <w:p w14:paraId="1363DBD6" w14:textId="77777777" w:rsidR="002B07CD" w:rsidRDefault="002B07CD">
            <w:bookmarkStart w:id="4" w:name="Attendees" w:colFirst="0" w:colLast="2"/>
            <w:r>
              <w:t>Attendees:</w:t>
            </w:r>
          </w:p>
        </w:tc>
        <w:tc>
          <w:tcPr>
            <w:tcW w:w="0" w:type="auto"/>
          </w:tcPr>
          <w:p w14:paraId="78F56F30" w14:textId="77777777" w:rsidR="002B07CD" w:rsidRPr="00271C31" w:rsidRDefault="002B07CD" w:rsidP="00271C31">
            <w:pPr>
              <w:rPr>
                <w:sz w:val="24"/>
                <w:szCs w:val="24"/>
              </w:rPr>
            </w:pPr>
            <w:r>
              <w:t xml:space="preserve">Team member 1: </w:t>
            </w:r>
            <w:r w:rsidR="00271C31" w:rsidRPr="00271C31">
              <w:rPr>
                <w:color w:val="000000"/>
                <w:szCs w:val="22"/>
                <w:bdr w:val="none" w:sz="0" w:space="0" w:color="auto" w:frame="1"/>
              </w:rPr>
              <w:t xml:space="preserve">Christopher Santin </w:t>
            </w:r>
            <w:r w:rsidR="00271C31">
              <w:rPr>
                <w:color w:val="000000"/>
                <w:sz w:val="22"/>
                <w:szCs w:val="22"/>
                <w:bdr w:val="none" w:sz="0" w:space="0" w:color="auto" w:frame="1"/>
              </w:rPr>
              <w:t xml:space="preserve">   </w:t>
            </w:r>
            <w:r w:rsidR="00271C31">
              <w:t>Team member 4</w:t>
            </w:r>
            <w:r>
              <w:t xml:space="preserve">: </w:t>
            </w:r>
          </w:p>
          <w:p w14:paraId="7AB78B74" w14:textId="77777777" w:rsidR="002B07CD" w:rsidRDefault="002B07CD" w:rsidP="00275E67">
            <w:pPr>
              <w:pStyle w:val="Standard1"/>
            </w:pPr>
            <w:r>
              <w:t>T</w:t>
            </w:r>
            <w:r w:rsidR="00271C31">
              <w:t>eam member 2: Quan Trinh</w:t>
            </w:r>
            <w:r>
              <w:t xml:space="preserve">       </w:t>
            </w:r>
            <w:r w:rsidR="00271C31">
              <w:t xml:space="preserve">         Team member 5</w:t>
            </w:r>
            <w:r>
              <w:t xml:space="preserve">: </w:t>
            </w:r>
          </w:p>
          <w:p w14:paraId="6E6DEDA1" w14:textId="77777777" w:rsidR="002B07CD" w:rsidRDefault="00271C31" w:rsidP="00275E67">
            <w:pPr>
              <w:pStyle w:val="Standard1"/>
            </w:pPr>
            <w:r>
              <w:t>Team member 3</w:t>
            </w:r>
            <w:r w:rsidR="002B07CD">
              <w:t>:</w:t>
            </w:r>
            <w:r>
              <w:t xml:space="preserve"> Tam Dang</w:t>
            </w:r>
          </w:p>
        </w:tc>
        <w:tc>
          <w:tcPr>
            <w:tcW w:w="1428" w:type="dxa"/>
          </w:tcPr>
          <w:p w14:paraId="0A422982" w14:textId="77777777" w:rsidR="002B07CD" w:rsidRDefault="002B07CD">
            <w:pPr>
              <w:pStyle w:val="Standard1"/>
            </w:pPr>
          </w:p>
        </w:tc>
      </w:tr>
      <w:bookmarkEnd w:id="4"/>
      <w:tr w:rsidR="002B07CD" w14:paraId="37D237B4" w14:textId="77777777" w:rsidTr="2EB647A4">
        <w:trPr>
          <w:trHeight w:val="465"/>
        </w:trPr>
        <w:tc>
          <w:tcPr>
            <w:tcW w:w="0" w:type="auto"/>
            <w:gridSpan w:val="2"/>
          </w:tcPr>
          <w:p w14:paraId="3D140D56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45506226" w14:textId="77777777" w:rsidR="002B07CD" w:rsidRDefault="002B07CD">
            <w:pPr>
              <w:pStyle w:val="Standard1"/>
            </w:pPr>
          </w:p>
        </w:tc>
      </w:tr>
      <w:tr w:rsidR="002B07CD" w14:paraId="788760B0" w14:textId="77777777" w:rsidTr="2EB647A4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16AFBD73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6F039C12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22A29361" w14:textId="77777777" w:rsidTr="2EB647A4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52D68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BD729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79F46C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61A9DEE4" w14:textId="77777777" w:rsidTr="2EB647A4">
        <w:trPr>
          <w:trHeight w:val="660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CA6EF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D0F97" w14:textId="77777777" w:rsidR="002B07CD" w:rsidRDefault="00271C31" w:rsidP="00714B61">
            <w:pPr>
              <w:pStyle w:val="Standard1"/>
              <w:spacing w:before="120" w:after="120"/>
            </w:pPr>
            <w:r>
              <w:t>Talked to Pro.</w:t>
            </w:r>
            <w:r w:rsidR="00714B61">
              <w:t xml:space="preserve"> </w:t>
            </w:r>
            <w:r>
              <w:t xml:space="preserve">Tyler, </w:t>
            </w:r>
            <w:r w:rsidR="00714B61">
              <w:t>split</w:t>
            </w:r>
            <w:r>
              <w:t xml:space="preserve"> task</w:t>
            </w:r>
            <w:r w:rsidR="00FF170A">
              <w:t>s</w:t>
            </w:r>
            <w:r>
              <w:t xml:space="preserve"> </w:t>
            </w:r>
            <w:r w:rsidR="00714B61">
              <w:t>on</w:t>
            </w:r>
            <w:r>
              <w:t xml:space="preserve"> Sprint 1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BFBDA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14:paraId="539D7050" w14:textId="77777777" w:rsidTr="2EB647A4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8C50B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0C0645" w14:textId="77777777" w:rsidR="002B07CD" w:rsidRDefault="00271C31" w:rsidP="00271C31">
            <w:pPr>
              <w:pStyle w:val="Standard1"/>
              <w:spacing w:before="120" w:after="120"/>
            </w:pPr>
            <w:r>
              <w:t xml:space="preserve">Meeting with other team to have more understanding about project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5965A5" w14:textId="77777777" w:rsidR="002B07CD" w:rsidRDefault="00D570DB" w:rsidP="00F44F3A">
            <w:pPr>
              <w:pStyle w:val="Standard1"/>
              <w:spacing w:before="120" w:after="120"/>
            </w:pPr>
            <w:r>
              <w:t xml:space="preserve">Discuss, exchange information with members from </w:t>
            </w:r>
            <w:proofErr w:type="gramStart"/>
            <w:r>
              <w:t>other</w:t>
            </w:r>
            <w:proofErr w:type="gramEnd"/>
            <w:r>
              <w:t xml:space="preserve"> team</w:t>
            </w:r>
            <w:r w:rsidR="00FF170A">
              <w:t xml:space="preserve"> </w:t>
            </w:r>
          </w:p>
        </w:tc>
      </w:tr>
      <w:tr w:rsidR="002B07CD" w14:paraId="726EB75D" w14:textId="77777777" w:rsidTr="2EB647A4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9330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1D8862" w14:textId="77777777" w:rsidR="002B07CD" w:rsidRDefault="00A44A76" w:rsidP="00F44F3A">
            <w:pPr>
              <w:pStyle w:val="Standard1"/>
              <w:spacing w:before="120" w:after="120"/>
            </w:pPr>
            <w:r>
              <w:t>Combine all</w:t>
            </w:r>
            <w:r w:rsidR="00FF170A">
              <w:t xml:space="preserve"> the work done by all members on</w:t>
            </w:r>
            <w:r>
              <w:t xml:space="preserve"> Sprint 1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5D950" w14:textId="77777777" w:rsidR="002B07CD" w:rsidRDefault="00D570DB" w:rsidP="00F44F3A">
            <w:pPr>
              <w:pStyle w:val="Standard1"/>
              <w:spacing w:before="120" w:after="120"/>
            </w:pPr>
            <w:r>
              <w:t>Put everything together and make it consistent</w:t>
            </w:r>
          </w:p>
        </w:tc>
      </w:tr>
      <w:tr w:rsidR="00A44A76" w14:paraId="109FB8A3" w14:textId="77777777" w:rsidTr="2EB647A4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7D5ACE" w14:textId="77777777" w:rsidR="00A44A76" w:rsidRDefault="00A44A76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15998" w14:textId="77777777" w:rsidR="00A44A76" w:rsidRDefault="00D570DB" w:rsidP="00714B61">
            <w:pPr>
              <w:pStyle w:val="Standard1"/>
              <w:spacing w:before="120" w:after="120"/>
            </w:pPr>
            <w:r>
              <w:t>Divide</w:t>
            </w:r>
            <w:r w:rsidR="00714B61">
              <w:t xml:space="preserve"> Sprint 2</w:t>
            </w:r>
            <w:r w:rsidR="00A44A76">
              <w:t xml:space="preserve"> tasks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6DE02" w14:textId="77777777" w:rsidR="00A44A76" w:rsidRDefault="00A44A76" w:rsidP="00F44F3A">
            <w:pPr>
              <w:pStyle w:val="Standard1"/>
              <w:spacing w:before="120" w:after="120"/>
            </w:pPr>
          </w:p>
        </w:tc>
      </w:tr>
      <w:tr w:rsidR="00A44A76" w14:paraId="1AFE6E79" w14:textId="77777777" w:rsidTr="2EB647A4">
        <w:trPr>
          <w:trHeight w:val="1992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7B0ABF" w14:textId="77777777" w:rsidR="00A44A76" w:rsidRDefault="00A44A76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5830CE" w14:textId="77777777" w:rsidR="00A44A76" w:rsidRDefault="00A44A76" w:rsidP="00F44F3A">
            <w:pPr>
              <w:pStyle w:val="Standard1"/>
              <w:spacing w:before="120" w:after="120"/>
            </w:pPr>
            <w:r>
              <w:t>Date:</w:t>
            </w:r>
            <w:r w:rsidR="00FF170A">
              <w:t xml:space="preserve"> Tue, Oct 9</w:t>
            </w:r>
            <w:r w:rsidR="00FF170A" w:rsidRPr="00FF170A">
              <w:rPr>
                <w:vertAlign w:val="superscript"/>
              </w:rPr>
              <w:t>th</w:t>
            </w:r>
            <w:proofErr w:type="gramStart"/>
            <w:r w:rsidR="00FF170A">
              <w:t xml:space="preserve"> 2018</w:t>
            </w:r>
            <w:proofErr w:type="gramEnd"/>
          </w:p>
          <w:p w14:paraId="7B552C7E" w14:textId="77777777" w:rsidR="00A44A76" w:rsidRDefault="00A44A76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FF170A">
              <w:t>11:00am</w:t>
            </w:r>
          </w:p>
          <w:p w14:paraId="0D98DFED" w14:textId="77777777" w:rsidR="00A44A76" w:rsidRDefault="00A44A76" w:rsidP="00F44F3A">
            <w:pPr>
              <w:pStyle w:val="Standard1"/>
              <w:spacing w:before="120" w:after="120"/>
            </w:pPr>
            <w:r>
              <w:t>Location:</w:t>
            </w:r>
            <w:r w:rsidR="00FF170A">
              <w:t xml:space="preserve"> GBC Library</w:t>
            </w:r>
          </w:p>
          <w:p w14:paraId="3CD34E35" w14:textId="77777777" w:rsidR="00A44A76" w:rsidRDefault="00A44A76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FF170A">
              <w:t>- Review and submit all the documents</w:t>
            </w:r>
          </w:p>
          <w:p w14:paraId="116C0932" w14:textId="77777777" w:rsidR="00A44A76" w:rsidRDefault="00A44A76" w:rsidP="00F44F3A">
            <w:pPr>
              <w:pStyle w:val="Standard1"/>
              <w:spacing w:before="120" w:after="120"/>
            </w:pPr>
          </w:p>
          <w:p w14:paraId="78A970A4" w14:textId="77777777" w:rsidR="00A44A76" w:rsidRDefault="00A44A76" w:rsidP="00F44F3A">
            <w:pPr>
              <w:pStyle w:val="Standard1"/>
              <w:spacing w:before="120" w:after="120"/>
            </w:pPr>
          </w:p>
          <w:p w14:paraId="17534D99" w14:textId="77777777" w:rsidR="00A44A76" w:rsidRDefault="00A44A76" w:rsidP="00F44F3A">
            <w:pPr>
              <w:pStyle w:val="Standard1"/>
              <w:spacing w:before="120" w:after="120"/>
            </w:pPr>
          </w:p>
          <w:p w14:paraId="71D4B089" w14:textId="77777777" w:rsidR="00A44A76" w:rsidRDefault="00A44A76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7855C54" w14:textId="77777777" w:rsidR="00A44A76" w:rsidRPr="0068006E" w:rsidRDefault="00A44A76" w:rsidP="00275E67">
            <w:pPr>
              <w:rPr>
                <w:b/>
                <w:lang w:val="en-GB"/>
              </w:rPr>
            </w:pPr>
          </w:p>
          <w:p w14:paraId="2233AD01" w14:textId="77777777" w:rsidR="00A44A76" w:rsidRDefault="00A44A76" w:rsidP="00275E6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Team member 1: _________________</w:t>
            </w:r>
          </w:p>
          <w:p w14:paraId="3380B277" w14:textId="77777777" w:rsidR="00A44A76" w:rsidRDefault="00A44A76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14:paraId="6B4B546C" w14:textId="77777777" w:rsidR="00A44A76" w:rsidRDefault="00A44A76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14:paraId="43F2A13B" w14:textId="77777777" w:rsidR="00A44A76" w:rsidRDefault="00A44A76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14:paraId="4E2020C9" w14:textId="77777777" w:rsidR="00A44A76" w:rsidRDefault="00A44A76" w:rsidP="0016291E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  <w:p w14:paraId="41969C61" w14:textId="77777777" w:rsidR="00A44A76" w:rsidRPr="0016291E" w:rsidRDefault="00A44A76" w:rsidP="0016291E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A1B84" w14:textId="77777777" w:rsidR="00A44A76" w:rsidRDefault="00A44A76" w:rsidP="00F44F3A">
            <w:pPr>
              <w:pStyle w:val="Standard1"/>
              <w:spacing w:before="120" w:after="120"/>
            </w:pPr>
          </w:p>
        </w:tc>
      </w:tr>
    </w:tbl>
    <w:p w14:paraId="2DE0D16E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31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358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14B61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44A76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570DB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118"/>
    <w:rsid w:val="00FD0896"/>
    <w:rsid w:val="00FF170A"/>
    <w:rsid w:val="00FF524C"/>
    <w:rsid w:val="2EB6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42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2018-10-10T18:55:00Z</dcterms:created>
  <dcterms:modified xsi:type="dcterms:W3CDTF">2018-10-10T18:55:00Z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