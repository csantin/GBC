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63"/>
        <w:gridCol w:w="4252"/>
        <w:gridCol w:w="3827"/>
      </w:tblGrid>
      <w:tr w:rsidR="00CB3B53" w14:paraId="7C20BB67" w14:textId="77777777" w:rsidTr="00CB3B53">
        <w:trPr>
          <w:trHeight w:val="336"/>
        </w:trPr>
        <w:tc>
          <w:tcPr>
            <w:tcW w:w="6915" w:type="dxa"/>
            <w:gridSpan w:val="2"/>
            <w:shd w:val="pct10" w:color="auto" w:fill="auto"/>
          </w:tcPr>
          <w:p w14:paraId="2A1A39D2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3827" w:type="dxa"/>
            <w:shd w:val="pct10" w:color="auto" w:fill="auto"/>
          </w:tcPr>
          <w:p w14:paraId="4B28ED34" w14:textId="77777777" w:rsidR="002B07CD" w:rsidRDefault="002B07CD">
            <w:pPr>
              <w:pStyle w:val="Standard1"/>
            </w:pPr>
          </w:p>
        </w:tc>
      </w:tr>
      <w:tr w:rsidR="00CB3B53" w14:paraId="2C8F6600" w14:textId="77777777" w:rsidTr="00CB3B53">
        <w:trPr>
          <w:trHeight w:val="1447"/>
        </w:trPr>
        <w:tc>
          <w:tcPr>
            <w:tcW w:w="2663" w:type="dxa"/>
            <w:shd w:val="pct10" w:color="auto" w:fill="auto"/>
          </w:tcPr>
          <w:p w14:paraId="0EC2649E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320FEC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4252" w:type="dxa"/>
            <w:shd w:val="pct10" w:color="auto" w:fill="auto"/>
          </w:tcPr>
          <w:p w14:paraId="529AC129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5F131D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111C6D1" w14:textId="77777777" w:rsidR="00A245F2" w:rsidRPr="00A245F2" w:rsidRDefault="005A4AC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 of Meeting # 120 min</w:t>
            </w:r>
          </w:p>
          <w:p w14:paraId="0205253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721217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5A4AC7">
              <w:rPr>
                <w:b/>
                <w:sz w:val="24"/>
              </w:rPr>
              <w:t xml:space="preserve"> Wed, Jan </w:t>
            </w:r>
            <w:proofErr w:type="gramStart"/>
            <w:r w:rsidR="005A4AC7">
              <w:rPr>
                <w:b/>
                <w:sz w:val="24"/>
              </w:rPr>
              <w:t>16</w:t>
            </w:r>
            <w:proofErr w:type="gramEnd"/>
            <w:r w:rsidR="005A4AC7">
              <w:rPr>
                <w:b/>
                <w:sz w:val="24"/>
              </w:rPr>
              <w:t xml:space="preserve"> 2019</w:t>
            </w:r>
          </w:p>
          <w:p w14:paraId="252CC50A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5A4AC7">
              <w:rPr>
                <w:b/>
                <w:sz w:val="24"/>
              </w:rPr>
              <w:t xml:space="preserve"> 12:00pm- 14:00 pm</w:t>
            </w:r>
          </w:p>
          <w:p w14:paraId="418FE274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A4AC7">
              <w:rPr>
                <w:b/>
                <w:sz w:val="24"/>
              </w:rPr>
              <w:t xml:space="preserve"> Room C416</w:t>
            </w:r>
          </w:p>
        </w:tc>
        <w:tc>
          <w:tcPr>
            <w:tcW w:w="3827" w:type="dxa"/>
            <w:shd w:val="pct10" w:color="auto" w:fill="auto"/>
          </w:tcPr>
          <w:p w14:paraId="47EF637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C7B89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00D245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CB3B53" w14:paraId="620C798F" w14:textId="77777777" w:rsidTr="00CB3B53">
        <w:trPr>
          <w:trHeight w:val="450"/>
        </w:trPr>
        <w:tc>
          <w:tcPr>
            <w:tcW w:w="6915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48EC0A" w14:textId="77777777" w:rsidR="002B07CD" w:rsidRDefault="002B07CD">
            <w:pPr>
              <w:pStyle w:val="Standard1"/>
            </w:pPr>
          </w:p>
        </w:tc>
        <w:tc>
          <w:tcPr>
            <w:tcW w:w="3827" w:type="dxa"/>
            <w:tcBorders>
              <w:bottom w:val="double" w:sz="6" w:space="0" w:color="auto"/>
            </w:tcBorders>
            <w:shd w:val="pct10" w:color="auto" w:fill="auto"/>
          </w:tcPr>
          <w:p w14:paraId="4C93ED89" w14:textId="77777777" w:rsidR="002B07CD" w:rsidRDefault="002B07CD">
            <w:pPr>
              <w:pStyle w:val="Standard1"/>
            </w:pPr>
          </w:p>
        </w:tc>
      </w:tr>
      <w:tr w:rsidR="00CB3B53" w14:paraId="309D1DCF" w14:textId="77777777" w:rsidTr="00CB3B53">
        <w:trPr>
          <w:trHeight w:val="765"/>
        </w:trPr>
        <w:tc>
          <w:tcPr>
            <w:tcW w:w="6915" w:type="dxa"/>
            <w:gridSpan w:val="2"/>
          </w:tcPr>
          <w:p w14:paraId="13A04628" w14:textId="77777777" w:rsidR="002B07CD" w:rsidRDefault="002B07CD">
            <w:pPr>
              <w:pStyle w:val="Standard1"/>
            </w:pPr>
          </w:p>
        </w:tc>
        <w:tc>
          <w:tcPr>
            <w:tcW w:w="3827" w:type="dxa"/>
          </w:tcPr>
          <w:p w14:paraId="06B032E5" w14:textId="77777777" w:rsidR="002B07CD" w:rsidRDefault="002B07CD">
            <w:pPr>
              <w:pStyle w:val="Standard1"/>
            </w:pPr>
          </w:p>
        </w:tc>
      </w:tr>
      <w:tr w:rsidR="00CB3B53" w14:paraId="76B1A444" w14:textId="77777777" w:rsidTr="00CB3B53">
        <w:trPr>
          <w:trHeight w:val="981"/>
        </w:trPr>
        <w:tc>
          <w:tcPr>
            <w:tcW w:w="2663" w:type="dxa"/>
          </w:tcPr>
          <w:p w14:paraId="168D64E5" w14:textId="3DF899E6" w:rsidR="002B07CD" w:rsidRDefault="002B07CD" w:rsidP="000F2A31">
            <w:bookmarkStart w:id="3" w:name="Attendees" w:colFirst="0" w:colLast="2"/>
            <w:r>
              <w:t>Attendees:</w:t>
            </w:r>
            <w:r w:rsidR="000F2A31">
              <w:t xml:space="preserve"> </w:t>
            </w:r>
          </w:p>
        </w:tc>
        <w:tc>
          <w:tcPr>
            <w:tcW w:w="4252" w:type="dxa"/>
          </w:tcPr>
          <w:p w14:paraId="079A8F1C" w14:textId="77777777" w:rsidR="000F2A31" w:rsidRDefault="000F2A31" w:rsidP="000F2A31">
            <w:r>
              <w:t>Team member: Christopher Santin</w:t>
            </w:r>
          </w:p>
          <w:p w14:paraId="6DF0EB47" w14:textId="67F60679" w:rsidR="000F2A31" w:rsidRDefault="000F2A31" w:rsidP="000F2A31">
            <w:r>
              <w:t>Team member: Tam Dang</w:t>
            </w:r>
          </w:p>
        </w:tc>
        <w:tc>
          <w:tcPr>
            <w:tcW w:w="3827" w:type="dxa"/>
          </w:tcPr>
          <w:p w14:paraId="7C489574" w14:textId="4D133417" w:rsidR="000F2A31" w:rsidRDefault="000F2A31" w:rsidP="000F2A31">
            <w:r>
              <w:t xml:space="preserve">Team member: </w:t>
            </w:r>
            <w:proofErr w:type="spellStart"/>
            <w:r>
              <w:t>Duy</w:t>
            </w:r>
            <w:proofErr w:type="spellEnd"/>
            <w:r>
              <w:t xml:space="preserve"> Hao Bui</w:t>
            </w:r>
          </w:p>
          <w:p w14:paraId="4E7EEF5D" w14:textId="38F495CD" w:rsidR="000F2A31" w:rsidRDefault="000F2A31" w:rsidP="000F2A31">
            <w:r>
              <w:t>Team member: Quan Trinh</w:t>
            </w:r>
          </w:p>
        </w:tc>
      </w:tr>
      <w:bookmarkEnd w:id="3"/>
      <w:tr w:rsidR="00CB3B53" w14:paraId="524A3F68" w14:textId="77777777" w:rsidTr="00CB3B53">
        <w:trPr>
          <w:trHeight w:val="465"/>
        </w:trPr>
        <w:tc>
          <w:tcPr>
            <w:tcW w:w="6915" w:type="dxa"/>
            <w:gridSpan w:val="2"/>
          </w:tcPr>
          <w:p w14:paraId="17F7AA9C" w14:textId="1037D287" w:rsidR="002B07CD" w:rsidRDefault="002B07CD" w:rsidP="000F2A31"/>
        </w:tc>
        <w:tc>
          <w:tcPr>
            <w:tcW w:w="3827" w:type="dxa"/>
          </w:tcPr>
          <w:p w14:paraId="1358D759" w14:textId="77777777" w:rsidR="002B07CD" w:rsidRDefault="002B07CD" w:rsidP="000F2A31"/>
        </w:tc>
      </w:tr>
      <w:tr w:rsidR="00CB3B53" w14:paraId="7BD1E39F" w14:textId="77777777" w:rsidTr="00CB3B53">
        <w:trPr>
          <w:trHeight w:val="766"/>
        </w:trPr>
        <w:tc>
          <w:tcPr>
            <w:tcW w:w="6915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56F5CF7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38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C4E1D97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CB3B53" w14:paraId="7D2AB304" w14:textId="77777777" w:rsidTr="00CB3B53">
        <w:trPr>
          <w:trHeight w:val="646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64CB0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8D493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709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B3B53" w14:paraId="7BC718B9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29CFB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D4530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433E1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CB3B53" w14:paraId="314A2F02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C772E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4F0DC" w14:textId="77777777" w:rsidR="002B07CD" w:rsidRPr="009D5541" w:rsidRDefault="00AD72E4" w:rsidP="00F44F3A">
            <w:pPr>
              <w:pStyle w:val="Standard1"/>
              <w:spacing w:before="120" w:after="120"/>
            </w:pPr>
            <w:r w:rsidRPr="009D5541">
              <w:rPr>
                <w:sz w:val="24"/>
                <w:szCs w:val="24"/>
              </w:rPr>
              <w:t>Went through the mockup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8F6E6" w14:textId="77777777" w:rsidR="005A4AC7" w:rsidRPr="009D5541" w:rsidRDefault="005A4AC7" w:rsidP="005A4A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5541">
              <w:rPr>
                <w:sz w:val="24"/>
                <w:szCs w:val="24"/>
              </w:rPr>
              <w:t>- Checked the routed logic for all the pages</w:t>
            </w:r>
          </w:p>
          <w:p w14:paraId="12849A44" w14:textId="2A8CC888" w:rsidR="005A4AC7" w:rsidRPr="009D5541" w:rsidRDefault="005A4AC7" w:rsidP="005A4A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5541">
              <w:rPr>
                <w:sz w:val="24"/>
                <w:szCs w:val="24"/>
              </w:rPr>
              <w:t xml:space="preserve">- Revised register page </w:t>
            </w:r>
            <w:r w:rsidR="009D5541" w:rsidRPr="009D5541">
              <w:rPr>
                <w:sz w:val="24"/>
                <w:szCs w:val="24"/>
              </w:rPr>
              <w:t xml:space="preserve">mockup </w:t>
            </w:r>
            <w:r w:rsidRPr="009D5541">
              <w:rPr>
                <w:sz w:val="24"/>
                <w:szCs w:val="24"/>
              </w:rPr>
              <w:t>which allows 2 different types of accounts: consultants and applicants</w:t>
            </w:r>
          </w:p>
          <w:p w14:paraId="041EEBD6" w14:textId="77777777" w:rsidR="002B07CD" w:rsidRPr="009D5541" w:rsidRDefault="002B07CD" w:rsidP="00F44F3A">
            <w:pPr>
              <w:pStyle w:val="Standard1"/>
              <w:spacing w:before="120" w:after="120"/>
            </w:pPr>
          </w:p>
        </w:tc>
      </w:tr>
      <w:tr w:rsidR="00CB3B53" w14:paraId="4FE78D8D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A3766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BE519" w14:textId="77777777" w:rsidR="002B07CD" w:rsidRPr="009D5541" w:rsidRDefault="005A4AC7" w:rsidP="006E777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D5541">
              <w:rPr>
                <w:rFonts w:ascii="AppleSystemUIFont" w:hAnsi="AppleSystemUIFont" w:cs="AppleSystemUIFont"/>
                <w:sz w:val="24"/>
                <w:szCs w:val="24"/>
              </w:rPr>
              <w:t>Sent the email to professor Tyler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0CDE5" w14:textId="6B92705B" w:rsidR="002B07CD" w:rsidRPr="009D5541" w:rsidRDefault="004C374D" w:rsidP="001E2A26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A4AC7" w:rsidRPr="009D5541">
              <w:rPr>
                <w:sz w:val="24"/>
                <w:szCs w:val="24"/>
              </w:rPr>
              <w:t>To be sure Professor confirm</w:t>
            </w:r>
            <w:r w:rsidR="001E2A26">
              <w:rPr>
                <w:sz w:val="24"/>
                <w:szCs w:val="24"/>
              </w:rPr>
              <w:t>s</w:t>
            </w:r>
            <w:r w:rsidR="005A4AC7" w:rsidRPr="009D5541">
              <w:rPr>
                <w:sz w:val="24"/>
                <w:szCs w:val="24"/>
              </w:rPr>
              <w:t xml:space="preserve"> everything is on track </w:t>
            </w:r>
          </w:p>
        </w:tc>
      </w:tr>
      <w:tr w:rsidR="00CB3B53" w14:paraId="0FF419FF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E3F61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227F4" w14:textId="75F5CA4B" w:rsidR="002B07CD" w:rsidRPr="009D5541" w:rsidRDefault="009D5541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D5541">
              <w:rPr>
                <w:sz w:val="24"/>
                <w:szCs w:val="24"/>
              </w:rPr>
              <w:t xml:space="preserve">Worked on Project Status, and revised Project Plan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3B2EE" w14:textId="5878E04B" w:rsidR="002B07CD" w:rsidRPr="009D5541" w:rsidRDefault="004C374D" w:rsidP="00F25D40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25D40">
              <w:rPr>
                <w:sz w:val="24"/>
                <w:szCs w:val="24"/>
              </w:rPr>
              <w:t>Divided</w:t>
            </w:r>
            <w:r w:rsidR="009D5541">
              <w:rPr>
                <w:sz w:val="24"/>
                <w:szCs w:val="24"/>
              </w:rPr>
              <w:t xml:space="preserve"> tasks</w:t>
            </w:r>
            <w:r w:rsidR="00F25D40">
              <w:rPr>
                <w:sz w:val="24"/>
                <w:szCs w:val="24"/>
              </w:rPr>
              <w:t xml:space="preserve"> for each member and together discussed </w:t>
            </w:r>
            <w:r w:rsidR="00316DE2">
              <w:rPr>
                <w:sz w:val="24"/>
                <w:szCs w:val="24"/>
              </w:rPr>
              <w:t xml:space="preserve">the work </w:t>
            </w:r>
          </w:p>
        </w:tc>
      </w:tr>
      <w:tr w:rsidR="004C374D" w14:paraId="68977A65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E4EE9" w14:textId="2DE5C77B" w:rsidR="004C374D" w:rsidRDefault="004C374D" w:rsidP="00136D2C">
            <w:pPr>
              <w:pStyle w:val="Standard1"/>
              <w:spacing w:before="120" w:after="120"/>
            </w:pPr>
            <w:r>
              <w:t>Item # 4…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609ED" w14:textId="3D045593" w:rsidR="004C374D" w:rsidRPr="009D5541" w:rsidRDefault="004C374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Client-sided team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E9789" w14:textId="77777777" w:rsidR="004C374D" w:rsidRDefault="004C374D" w:rsidP="00330488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30488">
              <w:rPr>
                <w:sz w:val="24"/>
                <w:szCs w:val="24"/>
              </w:rPr>
              <w:t>Classified pages into specific category such as Main pages, client pages, can</w:t>
            </w:r>
            <w:r w:rsidR="008234D4">
              <w:rPr>
                <w:sz w:val="24"/>
                <w:szCs w:val="24"/>
              </w:rPr>
              <w:t>didate pages</w:t>
            </w:r>
          </w:p>
          <w:p w14:paraId="2A385542" w14:textId="4E2B91ED" w:rsidR="008234D4" w:rsidRDefault="008234D4" w:rsidP="00330488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Decided what pages will be worked on for each team </w:t>
            </w:r>
          </w:p>
          <w:p w14:paraId="788A1FD7" w14:textId="6BED4A44" w:rsidR="008234D4" w:rsidRDefault="008234D4" w:rsidP="00330488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0F331E">
              <w:rPr>
                <w:sz w:val="24"/>
                <w:szCs w:val="24"/>
              </w:rPr>
              <w:t>Made convention for design and development purpose</w:t>
            </w:r>
            <w:r w:rsidR="001E2A26">
              <w:rPr>
                <w:sz w:val="24"/>
                <w:szCs w:val="24"/>
              </w:rPr>
              <w:t>s</w:t>
            </w:r>
          </w:p>
          <w:p w14:paraId="6B27954C" w14:textId="10E13198" w:rsidR="008234D4" w:rsidRDefault="008234D4" w:rsidP="00330488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CB3B53" w14:paraId="56BD7008" w14:textId="77777777" w:rsidTr="00CB3B53">
        <w:trPr>
          <w:trHeight w:val="1992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614B2" w14:textId="65F466C7" w:rsidR="002B07CD" w:rsidRDefault="002B07CD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A7F5" w14:textId="7E63E6FB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Date:</w:t>
            </w:r>
            <w:r w:rsidR="00316DE2" w:rsidRPr="00CB3B53">
              <w:rPr>
                <w:sz w:val="24"/>
              </w:rPr>
              <w:t xml:space="preserve"> Wed, Jan </w:t>
            </w:r>
            <w:proofErr w:type="gramStart"/>
            <w:r w:rsidR="00316DE2" w:rsidRPr="00CB3B53">
              <w:rPr>
                <w:sz w:val="24"/>
              </w:rPr>
              <w:t>23</w:t>
            </w:r>
            <w:r w:rsidR="00316DE2" w:rsidRPr="00CB3B53">
              <w:rPr>
                <w:sz w:val="24"/>
                <w:vertAlign w:val="superscript"/>
              </w:rPr>
              <w:t xml:space="preserve"> </w:t>
            </w:r>
            <w:r w:rsidR="00316DE2" w:rsidRPr="00CB3B53">
              <w:rPr>
                <w:sz w:val="24"/>
              </w:rPr>
              <w:t xml:space="preserve"> 2019</w:t>
            </w:r>
            <w:proofErr w:type="gramEnd"/>
          </w:p>
          <w:p w14:paraId="31CC6428" w14:textId="5BE01A36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Time: </w:t>
            </w:r>
            <w:r w:rsidR="00316DE2" w:rsidRPr="00CB3B53">
              <w:rPr>
                <w:sz w:val="24"/>
              </w:rPr>
              <w:t>12:00pm – 2:00 pm</w:t>
            </w:r>
          </w:p>
          <w:p w14:paraId="092B19A4" w14:textId="3F5A7CB5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Location:</w:t>
            </w:r>
            <w:r w:rsidR="00316DE2" w:rsidRPr="00CB3B53">
              <w:rPr>
                <w:sz w:val="24"/>
              </w:rPr>
              <w:t xml:space="preserve"> C416</w:t>
            </w:r>
          </w:p>
          <w:p w14:paraId="55836A84" w14:textId="77777777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Agenda: </w:t>
            </w:r>
          </w:p>
          <w:p w14:paraId="0D6F0599" w14:textId="28D90C7D" w:rsidR="00316DE2" w:rsidRPr="00CB3B53" w:rsidRDefault="00316DE2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- Check email from Professor and BA team</w:t>
            </w:r>
          </w:p>
          <w:p w14:paraId="4C9D1EED" w14:textId="1DC4641C" w:rsidR="00316DE2" w:rsidRPr="00CB3B53" w:rsidRDefault="00316DE2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- Divide specific page for each member </w:t>
            </w:r>
            <w:r w:rsidR="000F2A31" w:rsidRPr="00CB3B53">
              <w:rPr>
                <w:sz w:val="24"/>
              </w:rPr>
              <w:t>for coding</w:t>
            </w:r>
            <w:r w:rsidR="000F331E">
              <w:rPr>
                <w:sz w:val="24"/>
              </w:rPr>
              <w:t xml:space="preserve"> </w:t>
            </w:r>
          </w:p>
          <w:p w14:paraId="7D892937" w14:textId="77777777" w:rsidR="00316DE2" w:rsidRDefault="00316DE2" w:rsidP="00F44F3A">
            <w:pPr>
              <w:pStyle w:val="Standard1"/>
              <w:spacing w:before="120" w:after="120"/>
            </w:pPr>
          </w:p>
          <w:p w14:paraId="2D9A1DCD" w14:textId="77777777" w:rsidR="002B07CD" w:rsidRDefault="002B07CD" w:rsidP="00F44F3A">
            <w:pPr>
              <w:pStyle w:val="Standard1"/>
              <w:spacing w:before="120" w:after="120"/>
            </w:pPr>
          </w:p>
          <w:p w14:paraId="0C75FEC4" w14:textId="77777777" w:rsidR="002B07CD" w:rsidRDefault="002B07CD" w:rsidP="00F44F3A">
            <w:pPr>
              <w:pStyle w:val="Standard1"/>
              <w:spacing w:before="120" w:after="120"/>
            </w:pPr>
          </w:p>
          <w:p w14:paraId="25BB6F02" w14:textId="77777777" w:rsidR="002B07CD" w:rsidRDefault="002B07CD" w:rsidP="00F44F3A">
            <w:pPr>
              <w:pStyle w:val="Standard1"/>
              <w:spacing w:before="120" w:after="120"/>
            </w:pPr>
          </w:p>
          <w:p w14:paraId="229E7659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42EE6E9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65D436D" w14:textId="51430EB8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0F2A31">
              <w:rPr>
                <w:lang w:val="en-GB"/>
              </w:rPr>
              <w:t>Tam Dang</w:t>
            </w:r>
          </w:p>
          <w:p w14:paraId="42F06AB7" w14:textId="2D1690B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16DE2">
              <w:rPr>
                <w:lang w:val="en-GB"/>
              </w:rPr>
              <w:t>Christopher Santin</w:t>
            </w:r>
          </w:p>
          <w:p w14:paraId="1C3AB836" w14:textId="389573D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0F2A31">
              <w:rPr>
                <w:lang w:val="en-GB"/>
              </w:rPr>
              <w:t>Duy</w:t>
            </w:r>
            <w:proofErr w:type="spellEnd"/>
            <w:r w:rsidR="000F2A31">
              <w:rPr>
                <w:lang w:val="en-GB"/>
              </w:rPr>
              <w:t xml:space="preserve"> Hao Bui</w:t>
            </w:r>
          </w:p>
          <w:p w14:paraId="7E51D99A" w14:textId="584289EB" w:rsidR="0016291E" w:rsidRPr="0016291E" w:rsidRDefault="002B07CD" w:rsidP="00C24DA2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16DE2">
              <w:rPr>
                <w:lang w:val="en-GB"/>
              </w:rPr>
              <w:t>Quan Trinh</w:t>
            </w:r>
            <w:bookmarkStart w:id="5" w:name="_GoBack"/>
            <w:bookmarkEnd w:id="5"/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669E3" w14:textId="77777777" w:rsidR="002B07CD" w:rsidRDefault="002B07CD" w:rsidP="00F44F3A">
            <w:pPr>
              <w:pStyle w:val="Standard1"/>
              <w:spacing w:before="120" w:after="120"/>
            </w:pPr>
          </w:p>
          <w:p w14:paraId="2515F750" w14:textId="77777777" w:rsidR="00316DE2" w:rsidRDefault="00316DE2" w:rsidP="00F44F3A">
            <w:pPr>
              <w:pStyle w:val="Standard1"/>
              <w:spacing w:before="120" w:after="120"/>
            </w:pPr>
          </w:p>
        </w:tc>
      </w:tr>
    </w:tbl>
    <w:p w14:paraId="3C7FD70C" w14:textId="11FF17A6" w:rsidR="007C0B2F" w:rsidRDefault="007C0B2F" w:rsidP="0016291E">
      <w:pPr>
        <w:rPr>
          <w:lang w:val="en-GB"/>
        </w:rPr>
      </w:pPr>
    </w:p>
    <w:sectPr w:rsidR="007C0B2F" w:rsidSect="00CB3B53">
      <w:pgSz w:w="12240" w:h="15840" w:code="1"/>
      <w:pgMar w:top="630" w:right="1008" w:bottom="67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0F2A31"/>
    <w:rsid w:val="000F331E"/>
    <w:rsid w:val="00120431"/>
    <w:rsid w:val="0012691A"/>
    <w:rsid w:val="00136D2C"/>
    <w:rsid w:val="0016291E"/>
    <w:rsid w:val="00187519"/>
    <w:rsid w:val="001B7575"/>
    <w:rsid w:val="001D01D2"/>
    <w:rsid w:val="001E2A26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6DE2"/>
    <w:rsid w:val="00317406"/>
    <w:rsid w:val="00320FEC"/>
    <w:rsid w:val="00330488"/>
    <w:rsid w:val="00386AD2"/>
    <w:rsid w:val="003D0276"/>
    <w:rsid w:val="003D2877"/>
    <w:rsid w:val="004070FC"/>
    <w:rsid w:val="00445966"/>
    <w:rsid w:val="00476EF0"/>
    <w:rsid w:val="004C374D"/>
    <w:rsid w:val="004C7374"/>
    <w:rsid w:val="004E2405"/>
    <w:rsid w:val="00534F83"/>
    <w:rsid w:val="005A4AC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E777F"/>
    <w:rsid w:val="006F3CD5"/>
    <w:rsid w:val="00702DEC"/>
    <w:rsid w:val="00766E26"/>
    <w:rsid w:val="0077361D"/>
    <w:rsid w:val="00774A6C"/>
    <w:rsid w:val="00783355"/>
    <w:rsid w:val="007C0B2F"/>
    <w:rsid w:val="007D7312"/>
    <w:rsid w:val="007E19F9"/>
    <w:rsid w:val="008029B4"/>
    <w:rsid w:val="00815FE8"/>
    <w:rsid w:val="008234D4"/>
    <w:rsid w:val="008A7CFF"/>
    <w:rsid w:val="008C34CB"/>
    <w:rsid w:val="00914913"/>
    <w:rsid w:val="009D5541"/>
    <w:rsid w:val="009D7B44"/>
    <w:rsid w:val="009E187C"/>
    <w:rsid w:val="009E5D4F"/>
    <w:rsid w:val="00A12251"/>
    <w:rsid w:val="00A245F2"/>
    <w:rsid w:val="00A77DC2"/>
    <w:rsid w:val="00AA463B"/>
    <w:rsid w:val="00AB226F"/>
    <w:rsid w:val="00AC0DE2"/>
    <w:rsid w:val="00AD2CA9"/>
    <w:rsid w:val="00AD62D4"/>
    <w:rsid w:val="00AD72E4"/>
    <w:rsid w:val="00B10DC2"/>
    <w:rsid w:val="00B357FB"/>
    <w:rsid w:val="00B526F9"/>
    <w:rsid w:val="00B849EF"/>
    <w:rsid w:val="00BA081D"/>
    <w:rsid w:val="00C24DA2"/>
    <w:rsid w:val="00C267F1"/>
    <w:rsid w:val="00C354D5"/>
    <w:rsid w:val="00C641E4"/>
    <w:rsid w:val="00C73F96"/>
    <w:rsid w:val="00CB3B53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20579"/>
    <w:rsid w:val="00F25D40"/>
    <w:rsid w:val="00F44F3A"/>
    <w:rsid w:val="00F76EEE"/>
    <w:rsid w:val="00FA4149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1C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2019-01-21T01:25:00Z</dcterms:created>
  <dcterms:modified xsi:type="dcterms:W3CDTF">2019-01-21T01:25:00Z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