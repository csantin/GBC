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663"/>
        <w:gridCol w:w="4252"/>
        <w:gridCol w:w="3827"/>
      </w:tblGrid>
      <w:tr w:rsidR="00CB3B53" w14:paraId="7C20BB67" w14:textId="77777777" w:rsidTr="00CB3B53">
        <w:trPr>
          <w:trHeight w:val="336"/>
        </w:trPr>
        <w:tc>
          <w:tcPr>
            <w:tcW w:w="6915" w:type="dxa"/>
            <w:gridSpan w:val="2"/>
            <w:shd w:val="pct10" w:color="auto" w:fill="auto"/>
          </w:tcPr>
          <w:p w14:paraId="2A1A39D2" w14:textId="77777777" w:rsidR="002B07CD" w:rsidRDefault="002B07CD">
            <w:pPr>
              <w:pStyle w:val="Standard1"/>
            </w:pPr>
            <w:bookmarkStart w:id="0" w:name="MinuteAdditional"/>
            <w:bookmarkStart w:id="1" w:name="_GoBack"/>
            <w:bookmarkEnd w:id="0"/>
            <w:bookmarkEnd w:id="1"/>
          </w:p>
        </w:tc>
        <w:tc>
          <w:tcPr>
            <w:tcW w:w="3827" w:type="dxa"/>
            <w:shd w:val="pct10" w:color="auto" w:fill="auto"/>
          </w:tcPr>
          <w:p w14:paraId="4B28ED34" w14:textId="77777777" w:rsidR="002B07CD" w:rsidRDefault="002B07CD">
            <w:pPr>
              <w:pStyle w:val="Standard1"/>
            </w:pPr>
          </w:p>
        </w:tc>
      </w:tr>
      <w:tr w:rsidR="00CB3B53" w14:paraId="2C8F6600" w14:textId="77777777" w:rsidTr="00CB3B53">
        <w:trPr>
          <w:trHeight w:val="1447"/>
        </w:trPr>
        <w:tc>
          <w:tcPr>
            <w:tcW w:w="2663" w:type="dxa"/>
            <w:shd w:val="pct10" w:color="auto" w:fill="auto"/>
          </w:tcPr>
          <w:p w14:paraId="0EC2649E" w14:textId="77777777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2" w:name="AgendaTitle" w:colFirst="0" w:colLast="0"/>
            <w:r>
              <w:rPr>
                <w:b/>
                <w:sz w:val="40"/>
              </w:rPr>
              <w:t>Team _</w:t>
            </w:r>
            <w:r w:rsidR="00320FEC">
              <w:rPr>
                <w:b/>
                <w:sz w:val="40"/>
              </w:rPr>
              <w:t>24</w:t>
            </w:r>
            <w:r>
              <w:rPr>
                <w:b/>
                <w:sz w:val="40"/>
              </w:rPr>
              <w:t>___</w:t>
            </w:r>
          </w:p>
        </w:tc>
        <w:tc>
          <w:tcPr>
            <w:tcW w:w="4252" w:type="dxa"/>
            <w:shd w:val="pct10" w:color="auto" w:fill="auto"/>
          </w:tcPr>
          <w:p w14:paraId="529AC129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3" w:name="Logistics"/>
            <w:bookmarkEnd w:id="3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15F131D7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111C6D1" w14:textId="77777777" w:rsidR="00A245F2" w:rsidRPr="00A245F2" w:rsidRDefault="005A4AC7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 of Meeting # 120 min</w:t>
            </w:r>
          </w:p>
          <w:p w14:paraId="0205253C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721217" w14:textId="6875B56A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FF1B67">
              <w:rPr>
                <w:b/>
                <w:sz w:val="24"/>
              </w:rPr>
              <w:t xml:space="preserve"> Wed, Jan </w:t>
            </w:r>
            <w:r w:rsidR="00F93077">
              <w:rPr>
                <w:b/>
                <w:sz w:val="24"/>
              </w:rPr>
              <w:t>30</w:t>
            </w:r>
            <w:r w:rsidR="005A4AC7">
              <w:rPr>
                <w:b/>
                <w:sz w:val="24"/>
              </w:rPr>
              <w:t xml:space="preserve"> 2019</w:t>
            </w:r>
          </w:p>
          <w:p w14:paraId="252CC50A" w14:textId="77777777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5A4AC7">
              <w:rPr>
                <w:b/>
                <w:sz w:val="24"/>
              </w:rPr>
              <w:t xml:space="preserve"> 12:00pm- 14:00 pm</w:t>
            </w:r>
          </w:p>
          <w:p w14:paraId="418FE274" w14:textId="77777777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5A4AC7">
              <w:rPr>
                <w:b/>
                <w:sz w:val="24"/>
              </w:rPr>
              <w:t xml:space="preserve"> Room C416</w:t>
            </w:r>
          </w:p>
        </w:tc>
        <w:tc>
          <w:tcPr>
            <w:tcW w:w="3827" w:type="dxa"/>
            <w:shd w:val="pct10" w:color="auto" w:fill="auto"/>
          </w:tcPr>
          <w:p w14:paraId="47EF6377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C7B894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A00D245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2"/>
      <w:tr w:rsidR="00CB3B53" w14:paraId="620C798F" w14:textId="77777777" w:rsidTr="00CB3B53">
        <w:trPr>
          <w:trHeight w:val="450"/>
        </w:trPr>
        <w:tc>
          <w:tcPr>
            <w:tcW w:w="6915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448EC0A" w14:textId="77777777" w:rsidR="002B07CD" w:rsidRDefault="002B07CD">
            <w:pPr>
              <w:pStyle w:val="Standard1"/>
            </w:pPr>
          </w:p>
        </w:tc>
        <w:tc>
          <w:tcPr>
            <w:tcW w:w="3827" w:type="dxa"/>
            <w:tcBorders>
              <w:bottom w:val="double" w:sz="6" w:space="0" w:color="auto"/>
            </w:tcBorders>
            <w:shd w:val="pct10" w:color="auto" w:fill="auto"/>
          </w:tcPr>
          <w:p w14:paraId="4C93ED89" w14:textId="77777777" w:rsidR="002B07CD" w:rsidRDefault="002B07CD">
            <w:pPr>
              <w:pStyle w:val="Standard1"/>
            </w:pPr>
          </w:p>
        </w:tc>
      </w:tr>
      <w:tr w:rsidR="00CB3B53" w14:paraId="309D1DCF" w14:textId="77777777" w:rsidTr="00CB3B53">
        <w:trPr>
          <w:trHeight w:val="765"/>
        </w:trPr>
        <w:tc>
          <w:tcPr>
            <w:tcW w:w="6915" w:type="dxa"/>
            <w:gridSpan w:val="2"/>
          </w:tcPr>
          <w:p w14:paraId="13A04628" w14:textId="77777777" w:rsidR="002B07CD" w:rsidRDefault="002B07CD">
            <w:pPr>
              <w:pStyle w:val="Standard1"/>
            </w:pPr>
          </w:p>
        </w:tc>
        <w:tc>
          <w:tcPr>
            <w:tcW w:w="3827" w:type="dxa"/>
          </w:tcPr>
          <w:p w14:paraId="06B032E5" w14:textId="77777777" w:rsidR="002B07CD" w:rsidRDefault="002B07CD">
            <w:pPr>
              <w:pStyle w:val="Standard1"/>
            </w:pPr>
          </w:p>
        </w:tc>
      </w:tr>
      <w:tr w:rsidR="00CB3B53" w14:paraId="76B1A444" w14:textId="77777777" w:rsidTr="00CB3B53">
        <w:trPr>
          <w:trHeight w:val="981"/>
        </w:trPr>
        <w:tc>
          <w:tcPr>
            <w:tcW w:w="2663" w:type="dxa"/>
          </w:tcPr>
          <w:p w14:paraId="168D64E5" w14:textId="3DF899E6" w:rsidR="002B07CD" w:rsidRDefault="002B07CD" w:rsidP="000F2A31">
            <w:bookmarkStart w:id="4" w:name="Attendees" w:colFirst="0" w:colLast="2"/>
            <w:r>
              <w:t>Attendees:</w:t>
            </w:r>
            <w:r w:rsidR="000F2A31">
              <w:t xml:space="preserve"> </w:t>
            </w:r>
          </w:p>
        </w:tc>
        <w:tc>
          <w:tcPr>
            <w:tcW w:w="4252" w:type="dxa"/>
          </w:tcPr>
          <w:p w14:paraId="079A8F1C" w14:textId="77777777" w:rsidR="000F2A31" w:rsidRDefault="000F2A31" w:rsidP="000F2A31">
            <w:r>
              <w:t>Team member: Christopher Santin</w:t>
            </w:r>
          </w:p>
          <w:p w14:paraId="6DF0EB47" w14:textId="67F60679" w:rsidR="000F2A31" w:rsidRDefault="000F2A31" w:rsidP="000F2A31">
            <w:r>
              <w:t>Team member: Tam Dang</w:t>
            </w:r>
          </w:p>
        </w:tc>
        <w:tc>
          <w:tcPr>
            <w:tcW w:w="3827" w:type="dxa"/>
          </w:tcPr>
          <w:p w14:paraId="7C489574" w14:textId="4D133417" w:rsidR="000F2A31" w:rsidRDefault="000F2A31" w:rsidP="000F2A31">
            <w:r>
              <w:t xml:space="preserve">Team member: </w:t>
            </w:r>
            <w:proofErr w:type="spellStart"/>
            <w:r>
              <w:t>Duy</w:t>
            </w:r>
            <w:proofErr w:type="spellEnd"/>
            <w:r>
              <w:t xml:space="preserve"> Hao Bui</w:t>
            </w:r>
          </w:p>
          <w:p w14:paraId="4E7EEF5D" w14:textId="38F495CD" w:rsidR="000F2A31" w:rsidRDefault="000F2A31" w:rsidP="000F2A31">
            <w:r>
              <w:t>Team member: Quan Trinh</w:t>
            </w:r>
          </w:p>
        </w:tc>
      </w:tr>
      <w:bookmarkEnd w:id="4"/>
      <w:tr w:rsidR="00CB3B53" w14:paraId="524A3F68" w14:textId="77777777" w:rsidTr="00CB3B53">
        <w:trPr>
          <w:trHeight w:val="465"/>
        </w:trPr>
        <w:tc>
          <w:tcPr>
            <w:tcW w:w="6915" w:type="dxa"/>
            <w:gridSpan w:val="2"/>
          </w:tcPr>
          <w:p w14:paraId="17F7AA9C" w14:textId="1037D287" w:rsidR="002B07CD" w:rsidRDefault="002B07CD" w:rsidP="000F2A31"/>
        </w:tc>
        <w:tc>
          <w:tcPr>
            <w:tcW w:w="3827" w:type="dxa"/>
          </w:tcPr>
          <w:p w14:paraId="1358D759" w14:textId="77777777" w:rsidR="002B07CD" w:rsidRDefault="002B07CD" w:rsidP="000F2A31"/>
        </w:tc>
      </w:tr>
      <w:tr w:rsidR="00CB3B53" w14:paraId="7BD1E39F" w14:textId="77777777" w:rsidTr="00CB3B53">
        <w:trPr>
          <w:trHeight w:val="766"/>
        </w:trPr>
        <w:tc>
          <w:tcPr>
            <w:tcW w:w="6915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56F5CF7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38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C4E1D97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CB3B53" w14:paraId="7D2AB304" w14:textId="77777777" w:rsidTr="00CB3B53">
        <w:trPr>
          <w:trHeight w:val="646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64CB0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88D493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500709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CB3B53" w14:paraId="7BC718B9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229CFB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D4530" w14:textId="77777777" w:rsidR="002B07CD" w:rsidRDefault="002B07CD" w:rsidP="00D115B1">
            <w:pPr>
              <w:pStyle w:val="Standard1"/>
              <w:spacing w:before="120" w:after="120"/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433E1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CB3B53" w14:paraId="314A2F02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C772E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4F0DC" w14:textId="68D2369C" w:rsidR="002B07CD" w:rsidRPr="002D052F" w:rsidRDefault="00F93077" w:rsidP="000C1F5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</w:t>
            </w:r>
            <w:r w:rsidR="000C1F5F" w:rsidRPr="002D05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5FA4CC" w14:textId="77777777" w:rsidR="000C1F5F" w:rsidRDefault="00F93077" w:rsidP="000C1F5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Debugged small errors</w:t>
            </w:r>
          </w:p>
          <w:p w14:paraId="041EEBD6" w14:textId="2000D740" w:rsidR="00F93077" w:rsidRPr="002D052F" w:rsidRDefault="00F93077" w:rsidP="000C1F5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Changed the structure of repository</w:t>
            </w:r>
          </w:p>
        </w:tc>
      </w:tr>
      <w:tr w:rsidR="00CB3B53" w14:paraId="4FE78D8D" w14:textId="77777777" w:rsidTr="002D052F">
        <w:trPr>
          <w:trHeight w:val="1093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A3766" w14:textId="6D41F143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2BE519" w14:textId="6A78F88A" w:rsidR="002B07CD" w:rsidRPr="009D5541" w:rsidRDefault="00F93077" w:rsidP="004D2F0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  <w:r w:rsidR="004D2F0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065430" w14:textId="77777777" w:rsidR="00F93077" w:rsidRDefault="00F93077" w:rsidP="004D2F0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</w:t>
            </w:r>
            <w:proofErr w:type="spellStart"/>
            <w:r>
              <w:rPr>
                <w:sz w:val="24"/>
                <w:szCs w:val="24"/>
              </w:rPr>
              <w:t>mLab</w:t>
            </w:r>
            <w:proofErr w:type="spellEnd"/>
            <w:r>
              <w:rPr>
                <w:sz w:val="24"/>
                <w:szCs w:val="24"/>
              </w:rPr>
              <w:t xml:space="preserve"> accounts for storing database</w:t>
            </w:r>
          </w:p>
          <w:p w14:paraId="0E00CDE5" w14:textId="4925699C" w:rsidR="002B07CD" w:rsidRPr="009D5541" w:rsidRDefault="005E6631" w:rsidP="004D2F0F">
            <w:pPr>
              <w:pStyle w:val="Standard1"/>
              <w:numPr>
                <w:ilvl w:val="0"/>
                <w:numId w:val="6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E12D5">
              <w:rPr>
                <w:sz w:val="24"/>
                <w:szCs w:val="24"/>
              </w:rPr>
              <w:t>Added collections and sample</w:t>
            </w:r>
            <w:r w:rsidR="00CE2A13">
              <w:rPr>
                <w:sz w:val="24"/>
                <w:szCs w:val="24"/>
              </w:rPr>
              <w:t xml:space="preserve"> information </w:t>
            </w:r>
          </w:p>
        </w:tc>
      </w:tr>
      <w:tr w:rsidR="00CB3B53" w14:paraId="0FF419FF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E3F61" w14:textId="69D862FE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4227F4" w14:textId="36B2C9BB" w:rsidR="002B07CD" w:rsidRPr="009D5541" w:rsidRDefault="00291F70" w:rsidP="00CE2A13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Attribution 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03B2EE" w14:textId="63A3F2D7" w:rsidR="002B07CD" w:rsidRPr="009D5541" w:rsidRDefault="00291F70" w:rsidP="00291F70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Assigned tasks for each members to work on </w:t>
            </w:r>
          </w:p>
        </w:tc>
      </w:tr>
      <w:tr w:rsidR="004C374D" w14:paraId="68977A65" w14:textId="77777777" w:rsidTr="00CB3B53">
        <w:trPr>
          <w:trHeight w:val="615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4E4EE9" w14:textId="2DE5C77B" w:rsidR="004C374D" w:rsidRDefault="004C374D" w:rsidP="00136D2C">
            <w:pPr>
              <w:pStyle w:val="Standard1"/>
              <w:spacing w:before="120" w:after="120"/>
            </w:pPr>
            <w:r>
              <w:t>Item # 4…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609ED" w14:textId="2C83494B" w:rsidR="004C374D" w:rsidRPr="009D5541" w:rsidRDefault="004C374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27954C" w14:textId="10E13198" w:rsidR="008234D4" w:rsidRDefault="008234D4" w:rsidP="00330488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CB3B53" w14:paraId="56BD7008" w14:textId="77777777" w:rsidTr="00CB3B53">
        <w:trPr>
          <w:trHeight w:val="1992"/>
        </w:trPr>
        <w:tc>
          <w:tcPr>
            <w:tcW w:w="26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614B2" w14:textId="65F466C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A7F5" w14:textId="1E2C74F9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Date:</w:t>
            </w:r>
            <w:r w:rsidR="00316DE2" w:rsidRPr="00CB3B53">
              <w:rPr>
                <w:sz w:val="24"/>
              </w:rPr>
              <w:t xml:space="preserve"> Wed, </w:t>
            </w:r>
            <w:r w:rsidR="00291F70">
              <w:rPr>
                <w:sz w:val="24"/>
              </w:rPr>
              <w:t>Feb</w:t>
            </w:r>
            <w:r w:rsidR="00316DE2" w:rsidRPr="00CB3B53">
              <w:rPr>
                <w:sz w:val="24"/>
              </w:rPr>
              <w:t xml:space="preserve"> </w:t>
            </w:r>
            <w:proofErr w:type="gramStart"/>
            <w:r w:rsidR="00291F70">
              <w:rPr>
                <w:sz w:val="24"/>
              </w:rPr>
              <w:t>6</w:t>
            </w:r>
            <w:r w:rsidR="00316DE2" w:rsidRPr="00CB3B53">
              <w:rPr>
                <w:sz w:val="24"/>
                <w:vertAlign w:val="superscript"/>
              </w:rPr>
              <w:t xml:space="preserve"> </w:t>
            </w:r>
            <w:r w:rsidR="00316DE2" w:rsidRPr="00CB3B53">
              <w:rPr>
                <w:sz w:val="24"/>
              </w:rPr>
              <w:t xml:space="preserve"> 2019</w:t>
            </w:r>
            <w:proofErr w:type="gramEnd"/>
          </w:p>
          <w:p w14:paraId="31CC6428" w14:textId="5BE01A36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Time: </w:t>
            </w:r>
            <w:r w:rsidR="00316DE2" w:rsidRPr="00CB3B53">
              <w:rPr>
                <w:sz w:val="24"/>
              </w:rPr>
              <w:t>12:00pm – 2:00 pm</w:t>
            </w:r>
          </w:p>
          <w:p w14:paraId="092B19A4" w14:textId="3F5A7CB5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>Location:</w:t>
            </w:r>
            <w:r w:rsidR="00316DE2" w:rsidRPr="00CB3B53">
              <w:rPr>
                <w:sz w:val="24"/>
              </w:rPr>
              <w:t xml:space="preserve"> C416</w:t>
            </w:r>
          </w:p>
          <w:p w14:paraId="55836A84" w14:textId="77777777" w:rsidR="002B07CD" w:rsidRPr="00CB3B53" w:rsidRDefault="002B07CD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Agenda: </w:t>
            </w:r>
          </w:p>
          <w:p w14:paraId="4C9D1EED" w14:textId="2077A4B2" w:rsidR="00316DE2" w:rsidRPr="00CB3B53" w:rsidRDefault="00316DE2" w:rsidP="00F44F3A">
            <w:pPr>
              <w:pStyle w:val="Standard1"/>
              <w:spacing w:before="120" w:after="120"/>
              <w:rPr>
                <w:sz w:val="24"/>
              </w:rPr>
            </w:pPr>
            <w:r w:rsidRPr="00CB3B53">
              <w:rPr>
                <w:sz w:val="24"/>
              </w:rPr>
              <w:t xml:space="preserve">- </w:t>
            </w:r>
            <w:r w:rsidR="00291F70">
              <w:rPr>
                <w:sz w:val="24"/>
              </w:rPr>
              <w:t>Review code, attribution</w:t>
            </w:r>
          </w:p>
          <w:p w14:paraId="7D892937" w14:textId="77777777" w:rsidR="00316DE2" w:rsidRDefault="00316DE2" w:rsidP="00F44F3A">
            <w:pPr>
              <w:pStyle w:val="Standard1"/>
              <w:spacing w:before="120" w:after="120"/>
            </w:pPr>
          </w:p>
          <w:p w14:paraId="2D9A1DCD" w14:textId="77777777" w:rsidR="002B07CD" w:rsidRDefault="002B07CD" w:rsidP="00F44F3A">
            <w:pPr>
              <w:pStyle w:val="Standard1"/>
              <w:spacing w:before="120" w:after="120"/>
            </w:pPr>
          </w:p>
          <w:p w14:paraId="0C75FEC4" w14:textId="77777777" w:rsidR="002B07CD" w:rsidRDefault="002B07CD" w:rsidP="00F44F3A">
            <w:pPr>
              <w:pStyle w:val="Standard1"/>
              <w:spacing w:before="120" w:after="120"/>
            </w:pPr>
          </w:p>
          <w:p w14:paraId="25BB6F02" w14:textId="77777777" w:rsidR="002B07CD" w:rsidRDefault="002B07CD" w:rsidP="00F44F3A">
            <w:pPr>
              <w:pStyle w:val="Standard1"/>
              <w:spacing w:before="120" w:after="120"/>
            </w:pPr>
          </w:p>
          <w:p w14:paraId="229E7659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42EE6E9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065D436D" w14:textId="51430EB8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0F2A31">
              <w:rPr>
                <w:lang w:val="en-GB"/>
              </w:rPr>
              <w:t>Tam Dang</w:t>
            </w:r>
          </w:p>
          <w:p w14:paraId="42F06AB7" w14:textId="2D1690B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316DE2">
              <w:rPr>
                <w:lang w:val="en-GB"/>
              </w:rPr>
              <w:t>Christopher Santin</w:t>
            </w:r>
          </w:p>
          <w:p w14:paraId="1C3AB836" w14:textId="389573DC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proofErr w:type="spellStart"/>
            <w:r w:rsidR="000F2A31">
              <w:rPr>
                <w:lang w:val="en-GB"/>
              </w:rPr>
              <w:t>Duy</w:t>
            </w:r>
            <w:proofErr w:type="spellEnd"/>
            <w:r w:rsidR="000F2A31">
              <w:rPr>
                <w:lang w:val="en-GB"/>
              </w:rPr>
              <w:t xml:space="preserve"> Hao Bui</w:t>
            </w:r>
          </w:p>
          <w:p w14:paraId="13B9BF45" w14:textId="4F818F3E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316DE2">
              <w:rPr>
                <w:lang w:val="en-GB"/>
              </w:rPr>
              <w:t>Quan Trinh</w:t>
            </w:r>
          </w:p>
          <w:p w14:paraId="57EB70C3" w14:textId="77777777" w:rsidR="002B07CD" w:rsidRDefault="002B07CD" w:rsidP="0016291E">
            <w:pPr>
              <w:rPr>
                <w:lang w:val="en-GB"/>
              </w:rPr>
            </w:pPr>
            <w:r>
              <w:rPr>
                <w:lang w:val="en-GB"/>
              </w:rPr>
              <w:t>Team member 5: ________________</w:t>
            </w:r>
            <w:r w:rsidR="0016291E">
              <w:rPr>
                <w:lang w:val="en-GB"/>
              </w:rPr>
              <w:t>_</w:t>
            </w:r>
          </w:p>
          <w:p w14:paraId="7E51D99A" w14:textId="77777777" w:rsidR="0016291E" w:rsidRPr="0016291E" w:rsidRDefault="0016291E" w:rsidP="0016291E">
            <w:pPr>
              <w:rPr>
                <w:lang w:val="en-GB"/>
              </w:rPr>
            </w:pP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669E3" w14:textId="77777777" w:rsidR="002B07CD" w:rsidRDefault="002B07CD" w:rsidP="00F44F3A">
            <w:pPr>
              <w:pStyle w:val="Standard1"/>
              <w:spacing w:before="120" w:after="120"/>
            </w:pPr>
          </w:p>
          <w:p w14:paraId="2515F750" w14:textId="77777777" w:rsidR="00316DE2" w:rsidRDefault="00316DE2" w:rsidP="00F44F3A">
            <w:pPr>
              <w:pStyle w:val="Standard1"/>
              <w:spacing w:before="120" w:after="120"/>
            </w:pPr>
          </w:p>
        </w:tc>
      </w:tr>
    </w:tbl>
    <w:p w14:paraId="3C7FD70C" w14:textId="11FF17A6" w:rsidR="007C0B2F" w:rsidRDefault="007C0B2F" w:rsidP="0016291E">
      <w:pPr>
        <w:rPr>
          <w:lang w:val="en-GB"/>
        </w:rPr>
      </w:pPr>
    </w:p>
    <w:sectPr w:rsidR="007C0B2F" w:rsidSect="00CB3B53">
      <w:pgSz w:w="12240" w:h="15840" w:code="1"/>
      <w:pgMar w:top="630" w:right="1008" w:bottom="67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6FC3"/>
    <w:multiLevelType w:val="hybridMultilevel"/>
    <w:tmpl w:val="105AB218"/>
    <w:lvl w:ilvl="0" w:tplc="290AA81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012B90"/>
    <w:multiLevelType w:val="hybridMultilevel"/>
    <w:tmpl w:val="701A2828"/>
    <w:lvl w:ilvl="0" w:tplc="310262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F53AD"/>
    <w:multiLevelType w:val="hybridMultilevel"/>
    <w:tmpl w:val="07E2DD7E"/>
    <w:lvl w:ilvl="0" w:tplc="00680F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7393D"/>
    <w:multiLevelType w:val="hybridMultilevel"/>
    <w:tmpl w:val="90BE5DF4"/>
    <w:lvl w:ilvl="0" w:tplc="CEE6E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C1F5F"/>
    <w:rsid w:val="000D29B9"/>
    <w:rsid w:val="000E1E0D"/>
    <w:rsid w:val="000F2A31"/>
    <w:rsid w:val="000F331E"/>
    <w:rsid w:val="00120431"/>
    <w:rsid w:val="0012691A"/>
    <w:rsid w:val="00136D2C"/>
    <w:rsid w:val="0016291E"/>
    <w:rsid w:val="00187519"/>
    <w:rsid w:val="001B7575"/>
    <w:rsid w:val="001D01D2"/>
    <w:rsid w:val="001E2A26"/>
    <w:rsid w:val="00207F81"/>
    <w:rsid w:val="00230258"/>
    <w:rsid w:val="00232FAA"/>
    <w:rsid w:val="00245DEB"/>
    <w:rsid w:val="00255652"/>
    <w:rsid w:val="00264505"/>
    <w:rsid w:val="00270A62"/>
    <w:rsid w:val="00275E67"/>
    <w:rsid w:val="00285969"/>
    <w:rsid w:val="00291F70"/>
    <w:rsid w:val="00293F91"/>
    <w:rsid w:val="00294FF1"/>
    <w:rsid w:val="002A1C3C"/>
    <w:rsid w:val="002B07CD"/>
    <w:rsid w:val="002B3F36"/>
    <w:rsid w:val="002D052F"/>
    <w:rsid w:val="002E4C88"/>
    <w:rsid w:val="002F2A5F"/>
    <w:rsid w:val="00316DE2"/>
    <w:rsid w:val="00317406"/>
    <w:rsid w:val="00320FEC"/>
    <w:rsid w:val="00330488"/>
    <w:rsid w:val="00386AD2"/>
    <w:rsid w:val="003D0276"/>
    <w:rsid w:val="003D2877"/>
    <w:rsid w:val="004070FC"/>
    <w:rsid w:val="00445966"/>
    <w:rsid w:val="00476EF0"/>
    <w:rsid w:val="004C374D"/>
    <w:rsid w:val="004C7374"/>
    <w:rsid w:val="004D2F0F"/>
    <w:rsid w:val="004E2405"/>
    <w:rsid w:val="00534F83"/>
    <w:rsid w:val="005A4AC7"/>
    <w:rsid w:val="005C44D4"/>
    <w:rsid w:val="005E6631"/>
    <w:rsid w:val="005F3F0E"/>
    <w:rsid w:val="00641B79"/>
    <w:rsid w:val="006434AF"/>
    <w:rsid w:val="00657935"/>
    <w:rsid w:val="0066588B"/>
    <w:rsid w:val="00674881"/>
    <w:rsid w:val="0068006E"/>
    <w:rsid w:val="006C25AC"/>
    <w:rsid w:val="006E777F"/>
    <w:rsid w:val="006F3CD5"/>
    <w:rsid w:val="00702DEC"/>
    <w:rsid w:val="00766E26"/>
    <w:rsid w:val="0077361D"/>
    <w:rsid w:val="00774A6C"/>
    <w:rsid w:val="00783355"/>
    <w:rsid w:val="007C0B2F"/>
    <w:rsid w:val="007D7312"/>
    <w:rsid w:val="007E19F9"/>
    <w:rsid w:val="008029B4"/>
    <w:rsid w:val="00815FE8"/>
    <w:rsid w:val="008234D4"/>
    <w:rsid w:val="008A7CFF"/>
    <w:rsid w:val="008C34CB"/>
    <w:rsid w:val="00914913"/>
    <w:rsid w:val="009D5541"/>
    <w:rsid w:val="009D7B44"/>
    <w:rsid w:val="009E187C"/>
    <w:rsid w:val="009E5D4F"/>
    <w:rsid w:val="00A12251"/>
    <w:rsid w:val="00A245F2"/>
    <w:rsid w:val="00A77DC2"/>
    <w:rsid w:val="00AA463B"/>
    <w:rsid w:val="00AB226F"/>
    <w:rsid w:val="00AC0DE2"/>
    <w:rsid w:val="00AD2CA9"/>
    <w:rsid w:val="00AD62D4"/>
    <w:rsid w:val="00AD72E4"/>
    <w:rsid w:val="00AE12D5"/>
    <w:rsid w:val="00B10DC2"/>
    <w:rsid w:val="00B357FB"/>
    <w:rsid w:val="00B526F9"/>
    <w:rsid w:val="00B849EF"/>
    <w:rsid w:val="00BA081D"/>
    <w:rsid w:val="00BF77CC"/>
    <w:rsid w:val="00C267F1"/>
    <w:rsid w:val="00C354D5"/>
    <w:rsid w:val="00C641E4"/>
    <w:rsid w:val="00C73BB7"/>
    <w:rsid w:val="00C73F96"/>
    <w:rsid w:val="00CB3B53"/>
    <w:rsid w:val="00CE2A13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25D40"/>
    <w:rsid w:val="00F44F3A"/>
    <w:rsid w:val="00F76EEE"/>
    <w:rsid w:val="00F93077"/>
    <w:rsid w:val="00FC5253"/>
    <w:rsid w:val="00FD0896"/>
    <w:rsid w:val="00FF1B6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1C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2019-02-04T00:24:00Z</dcterms:created>
  <dcterms:modified xsi:type="dcterms:W3CDTF">2019-02-04T00:24:00Z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